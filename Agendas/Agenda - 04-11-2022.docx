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32301D8D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04-11T13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07304E">
            <w:t>4/11/2022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>Francisco Marcó</w:t>
                      </w:r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>Sava Vasilev</w:t>
                      </w:r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 xml:space="preserve">drius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Kupryk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 Francisco 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r w:rsidRPr="0083476F">
              <w:rPr>
                <w:rFonts w:asciiTheme="minorHAnsi" w:hAnsiTheme="minorHAnsi"/>
                <w:color w:val="auto"/>
              </w:rPr>
              <w:t>Kaloyan Andreev, Sava Vasilev</w:t>
            </w:r>
          </w:p>
          <w:p w14:paraId="4496F93E" w14:textId="60E97D1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>–</w:t>
            </w:r>
            <w:r w:rsidR="0007304E">
              <w:t xml:space="preserve"> User Manual</w:t>
            </w:r>
            <w:r>
              <w:t xml:space="preserve">, </w:t>
            </w:r>
            <w:r w:rsidR="0007304E">
              <w:t xml:space="preserve">Technical Manual, Financial Report, </w:t>
            </w:r>
            <w:r w:rsidR="006D2426">
              <w:t>Agenda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4955" w:type="pct"/>
        <w:tblLook w:val="0620" w:firstRow="1" w:lastRow="0" w:firstColumn="0" w:lastColumn="0" w:noHBand="1" w:noVBand="1"/>
        <w:tblDescription w:val="Agenda title"/>
      </w:tblPr>
      <w:tblGrid>
        <w:gridCol w:w="8426"/>
        <w:gridCol w:w="2277"/>
      </w:tblGrid>
      <w:tr w:rsidR="0007304E" w14:paraId="676CBD31" w14:textId="77777777" w:rsidTr="0007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8426" w:type="dxa"/>
          </w:tcPr>
          <w:p w14:paraId="759B4323" w14:textId="77777777" w:rsidR="0007304E" w:rsidRDefault="0007304E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277" w:type="dxa"/>
          </w:tcPr>
          <w:p w14:paraId="19FBAEC7" w14:textId="302B2C4D" w:rsidR="0007304E" w:rsidRDefault="0007304E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4997" w:type="pct"/>
        <w:tblLook w:val="0620" w:firstRow="1" w:lastRow="0" w:firstColumn="0" w:lastColumn="0" w:noHBand="1" w:noVBand="1"/>
        <w:tblDescription w:val="Agenda title"/>
      </w:tblPr>
      <w:tblGrid>
        <w:gridCol w:w="847"/>
        <w:gridCol w:w="32"/>
        <w:gridCol w:w="8526"/>
        <w:gridCol w:w="1389"/>
      </w:tblGrid>
      <w:tr w:rsidR="0007304E" w14:paraId="7B6A4D79" w14:textId="77777777" w:rsidTr="0007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51A2E3C8" w14:textId="3B3A5696" w:rsidR="0007304E" w:rsidRDefault="0007304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9914" w:type="dxa"/>
            <w:gridSpan w:val="2"/>
          </w:tcPr>
          <w:p w14:paraId="71094778" w14:textId="780EB564" w:rsidR="0007304E" w:rsidRDefault="0007304E" w:rsidP="00D000C3">
            <w:pPr>
              <w:ind w:left="0"/>
            </w:pPr>
            <w:r>
              <w:t xml:space="preserve"> Financial Report</w:t>
            </w:r>
          </w:p>
        </w:tc>
      </w:tr>
      <w:tr w:rsidR="0007304E" w14:paraId="358F6CF6" w14:textId="77777777" w:rsidTr="0007304E">
        <w:trPr>
          <w:trHeight w:val="343"/>
        </w:trPr>
        <w:sdt>
          <w:sdtPr>
            <w:id w:val="17860037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72FF293B" w14:textId="03DB57B6" w:rsidR="0007304E" w:rsidRDefault="0007304E" w:rsidP="00222CED">
                <w:pPr>
                  <w:spacing w:after="0"/>
                  <w:ind w:left="0"/>
                </w:pPr>
                <w:r>
                  <w:sym w:font="Wingdings" w:char="F0FC"/>
                </w:r>
              </w:p>
            </w:tc>
          </w:sdtContent>
        </w:sdt>
        <w:tc>
          <w:tcPr>
            <w:tcW w:w="9914" w:type="dxa"/>
            <w:gridSpan w:val="2"/>
          </w:tcPr>
          <w:p w14:paraId="41DDC28E" w14:textId="2BE090E9" w:rsidR="0007304E" w:rsidRDefault="0007304E" w:rsidP="00222CED">
            <w:pPr>
              <w:ind w:left="0"/>
            </w:pPr>
            <w:r>
              <w:t xml:space="preserve"> User Manual - Ver 1.0</w:t>
            </w:r>
          </w:p>
        </w:tc>
      </w:tr>
      <w:tr w:rsidR="0007304E" w14:paraId="35A0F91D" w14:textId="77777777" w:rsidTr="0007304E">
        <w:trPr>
          <w:trHeight w:val="253"/>
        </w:trPr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82B1B4F" w14:textId="2F9E5440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4" w:type="dxa"/>
                <w:gridSpan w:val="2"/>
              </w:tcPr>
              <w:p w14:paraId="68C38561" w14:textId="51894263" w:rsidR="0007304E" w:rsidRDefault="0007304E" w:rsidP="00222CED">
                <w:pPr>
                  <w:spacing w:after="0"/>
                </w:pPr>
                <w:r>
                  <w:t>Technical Manual - Ver 1.0</w:t>
                </w:r>
              </w:p>
            </w:tc>
          </w:sdtContent>
        </w:sdt>
      </w:tr>
      <w:tr w:rsidR="0007304E" w14:paraId="3DE26E98" w14:textId="77777777" w:rsidTr="0007304E">
        <w:trPr>
          <w:trHeight w:val="261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7B819324" w14:textId="19BF4D1B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4" w:type="dxa"/>
                <w:gridSpan w:val="2"/>
              </w:tcPr>
              <w:p w14:paraId="34F6C277" w14:textId="09C8831B" w:rsidR="0007304E" w:rsidRDefault="0007304E" w:rsidP="00222CED">
                <w:pPr>
                  <w:spacing w:after="0"/>
                </w:pPr>
                <w:r>
                  <w:t xml:space="preserve">Updated Terraform scripts – included Lambda </w:t>
                </w:r>
                <w:proofErr w:type="spellStart"/>
                <w:r>
                  <w:t>func</w:t>
                </w:r>
                <w:proofErr w:type="spellEnd"/>
                <w:r>
                  <w:t xml:space="preserve">., </w:t>
                </w:r>
                <w:proofErr w:type="spellStart"/>
                <w:r>
                  <w:t>EventBridge</w:t>
                </w:r>
                <w:proofErr w:type="spellEnd"/>
                <w:r>
                  <w:t>, RDS, site-to-site VPN, Transit Gateway</w:t>
                </w:r>
              </w:p>
            </w:tc>
          </w:sdtContent>
        </w:sdt>
      </w:tr>
      <w:tr w:rsidR="0007304E" w14:paraId="4FE8EC01" w14:textId="77777777" w:rsidTr="0007304E">
        <w:trPr>
          <w:trHeight w:val="438"/>
        </w:trPr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2B997E2" w14:textId="035411C5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4" w:type="dxa"/>
                <w:gridSpan w:val="2"/>
              </w:tcPr>
              <w:p w14:paraId="15048AB4" w14:textId="08127D39" w:rsidR="0007304E" w:rsidRDefault="0007304E" w:rsidP="00222CED">
                <w:pPr>
                  <w:spacing w:after="0"/>
                </w:pPr>
                <w:r>
                  <w:t>Shell scripts – setting up Admin’s machine (transfer Private Key and Flask folder), Ansible Playbook to configure Flask on Webserver, creation of the database tables</w:t>
                </w:r>
              </w:p>
            </w:tc>
          </w:sdtContent>
        </w:sdt>
      </w:tr>
      <w:tr w:rsidR="0007304E" w14:paraId="4EC4C861" w14:textId="77777777" w:rsidTr="0007304E">
        <w:trPr>
          <w:trHeight w:val="261"/>
        </w:trPr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5B2B1DD" w14:textId="5B53479F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4" w:type="dxa"/>
                <w:gridSpan w:val="2"/>
              </w:tcPr>
              <w:p w14:paraId="235E3A69" w14:textId="2DFD222B" w:rsidR="0007304E" w:rsidRDefault="0007304E" w:rsidP="00222CED">
                <w:pPr>
                  <w:spacing w:after="0"/>
                </w:pPr>
                <w:r>
                  <w:t>Updated network diagram</w:t>
                </w:r>
              </w:p>
            </w:tc>
          </w:sdtContent>
        </w:sdt>
      </w:tr>
      <w:tr w:rsidR="0007304E" w14:paraId="0D500804" w14:textId="77777777" w:rsidTr="0007304E">
        <w:trPr>
          <w:gridAfter w:val="1"/>
          <w:wAfter w:w="1389" w:type="dxa"/>
          <w:trHeight w:val="261"/>
        </w:trPr>
        <w:sdt>
          <w:sdtPr>
            <w:id w:val="-212406679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4E52EF02" w14:textId="402CD182" w:rsidR="0007304E" w:rsidRDefault="0007304E" w:rsidP="00222CED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1336034315"/>
            <w:placeholder>
              <w:docPart w:val="5011D6DD5E584EBA858D37E9097F8CC6"/>
            </w:placeholder>
            <w15:appearance w15:val="hidden"/>
          </w:sdtPr>
          <w:sdtContent>
            <w:tc>
              <w:tcPr>
                <w:tcW w:w="8557" w:type="dxa"/>
                <w:gridSpan w:val="2"/>
              </w:tcPr>
              <w:p w14:paraId="5EA80A7F" w14:textId="37A22233" w:rsidR="0007304E" w:rsidRDefault="0007304E" w:rsidP="00222CED">
                <w:pPr>
                  <w:spacing w:after="0"/>
                </w:pPr>
                <w:r>
                  <w:t>C4 model diagram</w:t>
                </w:r>
              </w:p>
            </w:tc>
          </w:sdtContent>
        </w:sdt>
      </w:tr>
      <w:tr w:rsidR="0007304E" w14:paraId="517A8380" w14:textId="77777777" w:rsidTr="0007304E">
        <w:trPr>
          <w:gridAfter w:val="1"/>
          <w:wAfter w:w="1389" w:type="dxa"/>
          <w:trHeight w:val="261"/>
        </w:trPr>
        <w:sdt>
          <w:sdtPr>
            <w:id w:val="-93698279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17B64F52" w14:textId="7A2D51A5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8557" w:type="dxa"/>
            <w:gridSpan w:val="2"/>
          </w:tcPr>
          <w:p w14:paraId="480DB8E2" w14:textId="77777777" w:rsidR="0007304E" w:rsidRDefault="0007304E" w:rsidP="00222CED">
            <w:pPr>
              <w:spacing w:after="0"/>
            </w:pPr>
          </w:p>
        </w:tc>
      </w:tr>
      <w:tr w:rsidR="0007304E" w14:paraId="4FA2F5CD" w14:textId="77777777" w:rsidTr="0007304E">
        <w:trPr>
          <w:gridAfter w:val="1"/>
          <w:wAfter w:w="1389" w:type="dxa"/>
          <w:trHeight w:val="261"/>
        </w:trPr>
        <w:sdt>
          <w:sdtPr>
            <w:id w:val="-106857703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2F05A3D5" w14:textId="5C6A15E7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8557" w:type="dxa"/>
            <w:gridSpan w:val="2"/>
          </w:tcPr>
          <w:p w14:paraId="066AF0C2" w14:textId="77777777" w:rsidR="0007304E" w:rsidRDefault="0007304E" w:rsidP="00222CED">
            <w:pPr>
              <w:spacing w:after="0"/>
            </w:pPr>
          </w:p>
        </w:tc>
      </w:tr>
      <w:tr w:rsidR="0007304E" w14:paraId="52E45215" w14:textId="77777777" w:rsidTr="0007304E">
        <w:trPr>
          <w:gridAfter w:val="1"/>
          <w:wAfter w:w="1389" w:type="dxa"/>
          <w:trHeight w:val="261"/>
        </w:trPr>
        <w:sdt>
          <w:sdtPr>
            <w:id w:val="-64296402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560608F6" w14:textId="258F74F1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8557" w:type="dxa"/>
            <w:gridSpan w:val="2"/>
          </w:tcPr>
          <w:p w14:paraId="4092982A" w14:textId="77777777" w:rsidR="0007304E" w:rsidRDefault="0007304E" w:rsidP="00222CED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2DD1" w14:textId="77777777" w:rsidR="00CD6F96" w:rsidRDefault="00CD6F96">
      <w:r>
        <w:separator/>
      </w:r>
    </w:p>
  </w:endnote>
  <w:endnote w:type="continuationSeparator" w:id="0">
    <w:p w14:paraId="413A5F1D" w14:textId="77777777" w:rsidR="00CD6F96" w:rsidRDefault="00CD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26C4" w14:textId="77777777" w:rsidR="00CD6F96" w:rsidRDefault="00CD6F96">
      <w:r>
        <w:separator/>
      </w:r>
    </w:p>
  </w:footnote>
  <w:footnote w:type="continuationSeparator" w:id="0">
    <w:p w14:paraId="0068313B" w14:textId="77777777" w:rsidR="00CD6F96" w:rsidRDefault="00CD6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7304E"/>
    <w:rsid w:val="000959F6"/>
    <w:rsid w:val="00222CED"/>
    <w:rsid w:val="00331157"/>
    <w:rsid w:val="00514786"/>
    <w:rsid w:val="006463BE"/>
    <w:rsid w:val="00697DA0"/>
    <w:rsid w:val="006D2426"/>
    <w:rsid w:val="006F0637"/>
    <w:rsid w:val="00732F82"/>
    <w:rsid w:val="00764008"/>
    <w:rsid w:val="0083476F"/>
    <w:rsid w:val="008C6D25"/>
    <w:rsid w:val="00961675"/>
    <w:rsid w:val="00A41797"/>
    <w:rsid w:val="00B7499F"/>
    <w:rsid w:val="00CC161F"/>
    <w:rsid w:val="00CD6F96"/>
    <w:rsid w:val="00D000C3"/>
    <w:rsid w:val="00D76546"/>
    <w:rsid w:val="00D85460"/>
    <w:rsid w:val="00DE0891"/>
    <w:rsid w:val="00E06700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A30DCE37CEDD4E6BAC9D97F20719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D557F-4412-4920-8B8B-E4565D562A7B}"/>
      </w:docPartPr>
      <w:docPartBody>
        <w:p w:rsidR="00000000" w:rsidRDefault="00737728" w:rsidP="00737728">
          <w:pPr>
            <w:pStyle w:val="A30DCE37CEDD4E6BAC9D97F2071957F9"/>
          </w:pPr>
          <w:r>
            <w:t>[Topic]</w:t>
          </w:r>
        </w:p>
      </w:docPartBody>
    </w:docPart>
    <w:docPart>
      <w:docPartPr>
        <w:name w:val="5011D6DD5E584EBA858D37E9097F8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3E5E-D7D6-4A5E-A98E-95946714990A}"/>
      </w:docPartPr>
      <w:docPartBody>
        <w:p w:rsidR="00000000" w:rsidRDefault="00737728" w:rsidP="00737728">
          <w:pPr>
            <w:pStyle w:val="5011D6DD5E584EBA858D37E9097F8CC6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0F3705"/>
    <w:rsid w:val="00291F7A"/>
    <w:rsid w:val="003A7F45"/>
    <w:rsid w:val="005E2EAC"/>
    <w:rsid w:val="00737728"/>
    <w:rsid w:val="00755AF1"/>
    <w:rsid w:val="00800E38"/>
    <w:rsid w:val="00830A5B"/>
    <w:rsid w:val="00B448B8"/>
    <w:rsid w:val="00B82DBF"/>
    <w:rsid w:val="00D35263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A30DCE37CEDD4E6BAC9D97F2071957F9">
    <w:name w:val="A30DCE37CEDD4E6BAC9D97F2071957F9"/>
    <w:rsid w:val="00737728"/>
  </w:style>
  <w:style w:type="paragraph" w:customStyle="1" w:styleId="824FD514820E430B83760BA3890F13D5">
    <w:name w:val="824FD514820E430B83760BA3890F13D5"/>
  </w:style>
  <w:style w:type="paragraph" w:customStyle="1" w:styleId="86A0BE45E079481BAC01721722328B09">
    <w:name w:val="86A0BE45E079481BAC01721722328B09"/>
    <w:rsid w:val="000F3705"/>
  </w:style>
  <w:style w:type="paragraph" w:customStyle="1" w:styleId="355D2F9D1DAC4A699B8939B53ECA2847">
    <w:name w:val="355D2F9D1DAC4A699B8939B53ECA2847"/>
  </w:style>
  <w:style w:type="paragraph" w:customStyle="1" w:styleId="5011D6DD5E584EBA858D37E9097F8CC6">
    <w:name w:val="5011D6DD5E584EBA858D37E9097F8CC6"/>
    <w:rsid w:val="00737728"/>
  </w:style>
  <w:style w:type="paragraph" w:customStyle="1" w:styleId="0A737DBAC61B4CA38603AB911B47E665">
    <w:name w:val="0A737DBAC61B4CA38603AB911B47E665"/>
    <w:rsid w:val="000F3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2022-11-04T08:20:00Z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