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9D841FA017C34EB1A18A313CCB6AE03B"/>
        </w:placeholder>
        <w:showingPlcHdr/>
        <w15:appearance w15:val="hidden"/>
      </w:sdtPr>
      <w:sdtContent>
        <w:p w14:paraId="0D819C4D" w14:textId="77777777" w:rsidR="00D85460" w:rsidRDefault="006463BE">
          <w:pPr>
            <w:pStyle w:val="Heading1"/>
          </w:pPr>
          <w:r>
            <w:t>Team Meeting</w:t>
          </w:r>
        </w:p>
      </w:sdtContent>
    </w:sdt>
    <w:p w14:paraId="4055E328" w14:textId="41FB1673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 w:rsidR="00164AC3">
        <w:t xml:space="preserve"> </w:t>
      </w:r>
      <w:r w:rsidR="00164AC3">
        <w:fldChar w:fldCharType="begin"/>
      </w:r>
      <w:r w:rsidR="00164AC3">
        <w:instrText xml:space="preserve"> CREATEDATE  \@ "M/d/yyyy h:mm am/pm"  \* MERGEFORMAT </w:instrText>
      </w:r>
      <w:r w:rsidR="00164AC3">
        <w:fldChar w:fldCharType="separate"/>
      </w:r>
      <w:r w:rsidR="001D4A00">
        <w:rPr>
          <w:noProof/>
        </w:rPr>
        <w:t>2</w:t>
      </w:r>
      <w:r w:rsidR="001D4A00">
        <w:rPr>
          <w:noProof/>
        </w:rPr>
        <w:t>1</w:t>
      </w:r>
      <w:r w:rsidR="001D4A00">
        <w:rPr>
          <w:noProof/>
        </w:rPr>
        <w:t>/</w:t>
      </w:r>
      <w:r w:rsidR="001D4A00">
        <w:rPr>
          <w:noProof/>
        </w:rPr>
        <w:t>10</w:t>
      </w:r>
      <w:r w:rsidR="001D4A00">
        <w:rPr>
          <w:noProof/>
        </w:rPr>
        <w:t>/2022 1</w:t>
      </w:r>
      <w:r w:rsidR="001D4A00">
        <w:rPr>
          <w:noProof/>
        </w:rPr>
        <w:t>3</w:t>
      </w:r>
      <w:r w:rsidR="001D4A00">
        <w:rPr>
          <w:noProof/>
        </w:rPr>
        <w:t>:0</w:t>
      </w:r>
      <w:r w:rsidR="001D4A00">
        <w:rPr>
          <w:noProof/>
        </w:rPr>
        <w:t>0</w:t>
      </w:r>
      <w:r w:rsidR="001D4A00">
        <w:rPr>
          <w:noProof/>
        </w:rPr>
        <w:t xml:space="preserve"> AM</w:t>
      </w:r>
      <w:r w:rsidR="00164AC3">
        <w:fldChar w:fldCharType="end"/>
      </w:r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984C6221CB2F426EA9E1EE70B94706CB"/>
          </w:placeholder>
          <w15:appearance w15:val="hidden"/>
        </w:sdtPr>
        <w:sdtContent>
          <w:r w:rsidR="0083476F">
            <w:t>MS Team</w:t>
          </w:r>
          <w:r w:rsidR="0015134F">
            <w:t>s</w:t>
          </w:r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6A219819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6EFB51D0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39F83D50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D7CD04528FE64576BA25B16465D5707D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0355005B" w14:textId="0556622E" w:rsidR="00D85460" w:rsidRDefault="0083476F">
                      <w:pPr>
                        <w:spacing w:after="0"/>
                      </w:pPr>
                      <w:r>
                        <w:t>Case study</w:t>
                      </w:r>
                      <w:r w:rsidR="00E06700">
                        <w:t xml:space="preserve"> </w:t>
                      </w:r>
                      <w:r>
                        <w:t>(Group 10)</w:t>
                      </w:r>
                    </w:p>
                  </w:tc>
                </w:sdtContent>
              </w:sdt>
            </w:tr>
            <w:tr w:rsidR="00D85460" w14:paraId="4F46AFCC" w14:textId="77777777" w:rsidTr="00514786">
              <w:tc>
                <w:tcPr>
                  <w:tcW w:w="2400" w:type="dxa"/>
                </w:tcPr>
                <w:p w14:paraId="3A7E7F9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E732A984E6764FFC8133CC1111F6ABFC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21F1AB55" w14:textId="0506DCB2" w:rsidR="00D85460" w:rsidRDefault="0083476F">
                      <w:pPr>
                        <w:spacing w:after="0"/>
                      </w:pPr>
                      <w:r>
                        <w:t>Online</w:t>
                      </w:r>
                    </w:p>
                  </w:tc>
                </w:sdtContent>
              </w:sdt>
            </w:tr>
            <w:tr w:rsidR="00D85460" w14:paraId="02A1C82E" w14:textId="77777777" w:rsidTr="00514786">
              <w:tc>
                <w:tcPr>
                  <w:tcW w:w="2400" w:type="dxa"/>
                </w:tcPr>
                <w:p w14:paraId="65D30FBB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3D17C16742942B0ADFC3400E51F0482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6D0F64FA" w14:textId="53EAC5C4" w:rsidR="00D85460" w:rsidRDefault="0083476F">
                      <w:pPr>
                        <w:spacing w:after="0"/>
                      </w:pPr>
                      <w:r>
                        <w:t xml:space="preserve">Francisco </w:t>
                      </w:r>
                      <w:proofErr w:type="spellStart"/>
                      <w:r>
                        <w:t>Marcó</w:t>
                      </w:r>
                      <w:proofErr w:type="spellEnd"/>
                    </w:p>
                  </w:tc>
                </w:sdtContent>
              </w:sdt>
            </w:tr>
            <w:tr w:rsidR="00D85460" w14:paraId="58D77BE8" w14:textId="77777777" w:rsidTr="00514786">
              <w:tc>
                <w:tcPr>
                  <w:tcW w:w="2400" w:type="dxa"/>
                </w:tcPr>
                <w:p w14:paraId="13893BD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F2FF223F7454CD7B36046DB8A0C8246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2C98A9E" w14:textId="19556522" w:rsidR="00D85460" w:rsidRDefault="0083476F">
                      <w:pPr>
                        <w:spacing w:after="0"/>
                      </w:pPr>
                      <w:proofErr w:type="spellStart"/>
                      <w:r>
                        <w:t>Kaloyan</w:t>
                      </w:r>
                      <w:proofErr w:type="spellEnd"/>
                      <w:r>
                        <w:t xml:space="preserve"> Andreev</w:t>
                      </w:r>
                    </w:p>
                  </w:tc>
                </w:sdtContent>
              </w:sdt>
            </w:tr>
            <w:tr w:rsidR="00D85460" w14:paraId="1C88A71F" w14:textId="77777777" w:rsidTr="00514786">
              <w:tc>
                <w:tcPr>
                  <w:tcW w:w="2400" w:type="dxa"/>
                </w:tcPr>
                <w:p w14:paraId="5DB94913" w14:textId="2546AB59" w:rsidR="00D85460" w:rsidRDefault="0083476F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F260E30E1EE14AEB9DD3D25882034B26"/>
                    </w:placeholder>
                    <w15:appearance w15:val="hidden"/>
                  </w:sdtPr>
                  <w:sdtContent>
                    <w:p w14:paraId="283536EB" w14:textId="0B3928F9" w:rsidR="00D85460" w:rsidRDefault="0083476F">
                      <w:pPr>
                        <w:spacing w:after="0"/>
                      </w:pPr>
                      <w:r>
                        <w:t>Sava Vasilev</w:t>
                      </w:r>
                    </w:p>
                  </w:sdtContent>
                </w:sdt>
              </w:tc>
            </w:tr>
          </w:tbl>
          <w:p w14:paraId="41800A42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68165014" w14:textId="7013D9C9" w:rsidR="00D85460" w:rsidRDefault="0083476F" w:rsidP="0083476F">
            <w:pPr>
              <w:pStyle w:val="Heading3"/>
              <w:spacing w:after="0"/>
              <w:outlineLvl w:val="2"/>
              <w:rPr>
                <w:rFonts w:asciiTheme="minorHAnsi" w:hAnsiTheme="minorHAnsi"/>
                <w:bCs w:val="0"/>
                <w:color w:val="auto"/>
              </w:rPr>
            </w:pPr>
            <w:r>
              <w:t xml:space="preserve">Meeting called by - </w:t>
            </w:r>
            <w:r>
              <w:rPr>
                <w:rFonts w:asciiTheme="minorHAnsi" w:hAnsiTheme="minorHAnsi"/>
                <w:color w:val="auto"/>
              </w:rPr>
              <w:t>An</w:t>
            </w:r>
            <w:r w:rsidRPr="0083476F">
              <w:rPr>
                <w:rFonts w:asciiTheme="minorHAnsi" w:hAnsiTheme="minorHAnsi"/>
                <w:color w:val="auto"/>
              </w:rPr>
              <w:t xml:space="preserve">drius </w:t>
            </w:r>
            <w:proofErr w:type="spellStart"/>
            <w:r w:rsidRPr="0083476F">
              <w:rPr>
                <w:rFonts w:asciiTheme="minorHAnsi" w:hAnsiTheme="minorHAnsi"/>
                <w:color w:val="auto"/>
              </w:rPr>
              <w:t>Kupryk</w:t>
            </w:r>
            <w:proofErr w:type="spellEnd"/>
            <w:r w:rsidRPr="0083476F">
              <w:rPr>
                <w:rFonts w:asciiTheme="minorHAnsi" w:hAnsiTheme="minorHAnsi"/>
                <w:color w:val="auto"/>
              </w:rPr>
              <w:t xml:space="preserve">, Francisco </w:t>
            </w:r>
            <w:proofErr w:type="spellStart"/>
            <w:r w:rsidRPr="0083476F">
              <w:rPr>
                <w:rFonts w:asciiTheme="minorHAnsi" w:hAnsiTheme="minorHAnsi"/>
                <w:color w:val="auto"/>
              </w:rPr>
              <w:t>Mar</w:t>
            </w:r>
            <w:r>
              <w:rPr>
                <w:rFonts w:asciiTheme="minorHAnsi" w:hAnsiTheme="minorHAnsi"/>
                <w:color w:val="auto"/>
              </w:rPr>
              <w:t>c</w:t>
            </w:r>
            <w:r w:rsidRPr="0083476F">
              <w:rPr>
                <w:rFonts w:asciiTheme="minorHAnsi" w:hAnsiTheme="minorHAnsi"/>
                <w:color w:val="auto"/>
              </w:rPr>
              <w:t>ó</w:t>
            </w:r>
            <w:proofErr w:type="spellEnd"/>
            <w:r w:rsidRPr="0083476F">
              <w:rPr>
                <w:rFonts w:asciiTheme="minorHAnsi" w:hAnsiTheme="minorHAnsi"/>
                <w:color w:val="auto"/>
              </w:rPr>
              <w:t>,</w:t>
            </w:r>
            <w:r>
              <w:rPr>
                <w:rFonts w:asciiTheme="minorHAnsi" w:hAnsiTheme="minorHAnsi"/>
                <w:color w:val="auto"/>
              </w:rPr>
              <w:t xml:space="preserve"> </w:t>
            </w:r>
            <w:proofErr w:type="spellStart"/>
            <w:r w:rsidRPr="0083476F">
              <w:rPr>
                <w:rFonts w:asciiTheme="minorHAnsi" w:hAnsiTheme="minorHAnsi"/>
                <w:color w:val="auto"/>
              </w:rPr>
              <w:t>Kaloyan</w:t>
            </w:r>
            <w:proofErr w:type="spellEnd"/>
            <w:r w:rsidRPr="0083476F">
              <w:rPr>
                <w:rFonts w:asciiTheme="minorHAnsi" w:hAnsiTheme="minorHAnsi"/>
                <w:color w:val="auto"/>
              </w:rPr>
              <w:t xml:space="preserve"> Andreev, Sava Vasilev</w:t>
            </w:r>
          </w:p>
          <w:p w14:paraId="4496F93E" w14:textId="23D64DF5" w:rsidR="0083476F" w:rsidRPr="0083476F" w:rsidRDefault="0083476F" w:rsidP="0083476F">
            <w:r w:rsidRPr="006D2426">
              <w:rPr>
                <w:rFonts w:asciiTheme="majorHAnsi" w:hAnsiTheme="majorHAnsi"/>
                <w:color w:val="536142" w:themeColor="accent1" w:themeShade="80"/>
              </w:rPr>
              <w:t xml:space="preserve">Please read </w:t>
            </w:r>
            <w:r>
              <w:rPr>
                <w:rFonts w:asciiTheme="majorHAnsi" w:hAnsiTheme="majorHAnsi"/>
              </w:rPr>
              <w:t xml:space="preserve">– </w:t>
            </w:r>
            <w:r>
              <w:t xml:space="preserve">Project Plan, </w:t>
            </w:r>
            <w:r w:rsidR="006D2426">
              <w:t>Agenda</w:t>
            </w:r>
            <w:r w:rsidR="00D000C3">
              <w:t>, Design Document, URS</w:t>
            </w:r>
            <w:r w:rsidR="001D4A00">
              <w:t>, Git Repo</w:t>
            </w:r>
          </w:p>
          <w:p w14:paraId="304F37EF" w14:textId="1B3F5710" w:rsidR="00D85460" w:rsidRDefault="006463BE">
            <w:pPr>
              <w:spacing w:after="0"/>
            </w:pPr>
            <w:r w:rsidRPr="006D2426">
              <w:rPr>
                <w:rFonts w:asciiTheme="majorHAnsi" w:hAnsiTheme="majorHAnsi"/>
                <w:color w:val="536142" w:themeColor="accent1" w:themeShade="80"/>
              </w:rPr>
              <w:t>Please bring</w:t>
            </w:r>
            <w:r w:rsidRPr="006D2426">
              <w:rPr>
                <w:color w:val="536142" w:themeColor="accent1" w:themeShade="80"/>
              </w:rPr>
              <w:t xml:space="preserve"> </w:t>
            </w:r>
            <w:sdt>
              <w:sdtPr>
                <w:id w:val="-1976213528"/>
                <w:placeholder>
                  <w:docPart w:val="824FD514820E430B83760BA3890F13D5"/>
                </w:placeholder>
                <w15:appearance w15:val="hidden"/>
              </w:sdtPr>
              <w:sdtContent>
                <w:r w:rsidR="006D2426">
                  <w:t>–</w:t>
                </w:r>
                <w:r w:rsidR="001D4A00">
                  <w:t xml:space="preserve"> Good attitude and donuts</w:t>
                </w:r>
              </w:sdtContent>
            </w:sdt>
            <w:r w:rsidR="00867EF3">
              <w:t xml:space="preserve"> :3</w:t>
            </w:r>
          </w:p>
        </w:tc>
      </w:tr>
    </w:tbl>
    <w:p w14:paraId="25D4F3D7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676CBD31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759B4323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606B9338" w14:textId="3685A58C" w:rsidR="00514786" w:rsidRDefault="00514786" w:rsidP="006D2426">
            <w:pPr>
              <w:pStyle w:val="Heading3"/>
              <w:spacing w:after="0"/>
              <w:ind w:left="0"/>
              <w:outlineLvl w:val="2"/>
            </w:pPr>
          </w:p>
        </w:tc>
        <w:tc>
          <w:tcPr>
            <w:tcW w:w="1800" w:type="dxa"/>
          </w:tcPr>
          <w:p w14:paraId="19FBAEC7" w14:textId="302B2C4D" w:rsidR="00514786" w:rsidRDefault="00514786" w:rsidP="00537F75">
            <w:pPr>
              <w:pStyle w:val="Heading3"/>
              <w:spacing w:after="0"/>
              <w:outlineLvl w:val="2"/>
            </w:pPr>
          </w:p>
        </w:tc>
      </w:tr>
    </w:tbl>
    <w:tbl>
      <w:tblPr>
        <w:tblStyle w:val="PlainTable3"/>
        <w:tblW w:w="5016" w:type="pct"/>
        <w:tblLook w:val="0620" w:firstRow="1" w:lastRow="0" w:firstColumn="0" w:lastColumn="0" w:noHBand="1" w:noVBand="1"/>
        <w:tblDescription w:val="Agenda title"/>
      </w:tblPr>
      <w:tblGrid>
        <w:gridCol w:w="619"/>
        <w:gridCol w:w="34"/>
        <w:gridCol w:w="6347"/>
        <w:gridCol w:w="1012"/>
        <w:gridCol w:w="1378"/>
        <w:gridCol w:w="1445"/>
      </w:tblGrid>
      <w:tr w:rsidR="006D2426" w14:paraId="7B6A4D79" w14:textId="77777777" w:rsidTr="00764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sdt>
          <w:sdtPr>
            <w:id w:val="-54174741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53" w:type="dxa"/>
                <w:gridSpan w:val="2"/>
                <w:tcBorders>
                  <w:bottom w:val="none" w:sz="0" w:space="0" w:color="auto"/>
                </w:tcBorders>
              </w:tcPr>
              <w:p w14:paraId="51A2E3C8" w14:textId="6399F100" w:rsidR="006D2426" w:rsidRDefault="0015134F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7359" w:type="dxa"/>
            <w:gridSpan w:val="2"/>
            <w:tcBorders>
              <w:bottom w:val="none" w:sz="0" w:space="0" w:color="auto"/>
            </w:tcBorders>
          </w:tcPr>
          <w:p w14:paraId="71094778" w14:textId="65A30E32" w:rsidR="006D2426" w:rsidRDefault="001D4A00" w:rsidP="00D000C3">
            <w:pPr>
              <w:ind w:left="0"/>
            </w:pPr>
            <w:r>
              <w:t>Documentation</w:t>
            </w:r>
          </w:p>
        </w:tc>
        <w:tc>
          <w:tcPr>
            <w:tcW w:w="2823" w:type="dxa"/>
            <w:gridSpan w:val="2"/>
            <w:tcBorders>
              <w:bottom w:val="none" w:sz="0" w:space="0" w:color="auto"/>
            </w:tcBorders>
          </w:tcPr>
          <w:p w14:paraId="0C07C24E" w14:textId="3D383238" w:rsidR="006D2426" w:rsidRDefault="006D2426" w:rsidP="00537F75">
            <w:pPr>
              <w:spacing w:after="0"/>
            </w:pPr>
          </w:p>
        </w:tc>
      </w:tr>
      <w:tr w:rsidR="002661CA" w14:paraId="583F50A1" w14:textId="77777777" w:rsidTr="002661CA">
        <w:trPr>
          <w:gridAfter w:val="1"/>
          <w:wAfter w:w="1445" w:type="dxa"/>
          <w:trHeight w:val="278"/>
        </w:trPr>
        <w:sdt>
          <w:sdtPr>
            <w:id w:val="-175118615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19" w:type="dxa"/>
              </w:tcPr>
              <w:p w14:paraId="57F92ED0" w14:textId="77777777" w:rsidR="002661CA" w:rsidRDefault="002661CA" w:rsidP="000C08C0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106248940"/>
            <w:placeholder>
              <w:docPart w:val="E0DAB00EA30B45F69A58A2D218918202"/>
            </w:placeholder>
            <w15:appearance w15:val="hidden"/>
          </w:sdtPr>
          <w:sdtContent>
            <w:tc>
              <w:tcPr>
                <w:tcW w:w="6381" w:type="dxa"/>
                <w:gridSpan w:val="2"/>
              </w:tcPr>
              <w:p w14:paraId="0D85CDFD" w14:textId="2C6D830E" w:rsidR="002661CA" w:rsidRDefault="001D4A00" w:rsidP="006D3CF1">
                <w:pPr>
                  <w:spacing w:after="0"/>
                  <w:ind w:left="0"/>
                </w:pPr>
                <w:r>
                  <w:t xml:space="preserve"> Database Instance</w:t>
                </w:r>
              </w:p>
            </w:tc>
          </w:sdtContent>
        </w:sdt>
        <w:tc>
          <w:tcPr>
            <w:tcW w:w="2390" w:type="dxa"/>
            <w:gridSpan w:val="2"/>
          </w:tcPr>
          <w:p w14:paraId="613C1004" w14:textId="77777777" w:rsidR="002661CA" w:rsidRDefault="002661CA" w:rsidP="000C08C0">
            <w:pPr>
              <w:spacing w:after="0"/>
            </w:pPr>
          </w:p>
        </w:tc>
      </w:tr>
      <w:tr w:rsidR="00222CED" w14:paraId="35A0F91D" w14:textId="77777777" w:rsidTr="00764008">
        <w:trPr>
          <w:trHeight w:val="269"/>
        </w:trPr>
        <w:sdt>
          <w:sdtPr>
            <w:id w:val="478805058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53" w:type="dxa"/>
                <w:gridSpan w:val="2"/>
              </w:tcPr>
              <w:p w14:paraId="382B1B4F" w14:textId="2F9E5440" w:rsidR="00222CED" w:rsidRDefault="00222CED" w:rsidP="00222CED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-227545167"/>
            <w:placeholder>
              <w:docPart w:val="86A0BE45E079481BAC01721722328B09"/>
            </w:placeholder>
            <w15:appearance w15:val="hidden"/>
          </w:sdtPr>
          <w:sdtContent>
            <w:tc>
              <w:tcPr>
                <w:tcW w:w="7359" w:type="dxa"/>
                <w:gridSpan w:val="2"/>
              </w:tcPr>
              <w:p w14:paraId="68C38561" w14:textId="7C4581D2" w:rsidR="00222CED" w:rsidRDefault="001D4A00" w:rsidP="002661CA">
                <w:pPr>
                  <w:spacing w:after="0"/>
                  <w:ind w:left="0"/>
                </w:pPr>
                <w:r>
                  <w:t>Python App</w:t>
                </w:r>
              </w:p>
            </w:tc>
          </w:sdtContent>
        </w:sdt>
        <w:tc>
          <w:tcPr>
            <w:tcW w:w="2823" w:type="dxa"/>
            <w:gridSpan w:val="2"/>
          </w:tcPr>
          <w:p w14:paraId="2FE0D8B8" w14:textId="1071A080" w:rsidR="00222CED" w:rsidRDefault="00222CED" w:rsidP="00222CED">
            <w:pPr>
              <w:spacing w:after="0"/>
            </w:pPr>
          </w:p>
        </w:tc>
      </w:tr>
      <w:tr w:rsidR="00222CED" w14:paraId="3DE26E98" w14:textId="77777777" w:rsidTr="006D2426">
        <w:trPr>
          <w:trHeight w:val="278"/>
        </w:trPr>
        <w:sdt>
          <w:sdtPr>
            <w:id w:val="-47460081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53" w:type="dxa"/>
                <w:gridSpan w:val="2"/>
              </w:tcPr>
              <w:p w14:paraId="7B819324" w14:textId="19BF4D1B" w:rsidR="00222CED" w:rsidRDefault="00222CED" w:rsidP="00222CED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-1352954585"/>
            <w:placeholder>
              <w:docPart w:val="86A0BE45E079481BAC01721722328B09"/>
            </w:placeholder>
            <w15:appearance w15:val="hidden"/>
          </w:sdtPr>
          <w:sdtContent>
            <w:tc>
              <w:tcPr>
                <w:tcW w:w="7359" w:type="dxa"/>
                <w:gridSpan w:val="2"/>
              </w:tcPr>
              <w:p w14:paraId="34F6C277" w14:textId="7261C91E" w:rsidR="00222CED" w:rsidRDefault="001D4A00" w:rsidP="002661CA">
                <w:pPr>
                  <w:spacing w:after="0"/>
                  <w:ind w:left="0"/>
                </w:pPr>
                <w:r>
                  <w:t>Flask web server</w:t>
                </w:r>
              </w:p>
            </w:tc>
          </w:sdtContent>
        </w:sdt>
        <w:tc>
          <w:tcPr>
            <w:tcW w:w="2823" w:type="dxa"/>
            <w:gridSpan w:val="2"/>
          </w:tcPr>
          <w:p w14:paraId="798F28C4" w14:textId="2194C87F" w:rsidR="00222CED" w:rsidRDefault="00222CED" w:rsidP="00222CED">
            <w:pPr>
              <w:spacing w:after="0"/>
            </w:pPr>
          </w:p>
        </w:tc>
      </w:tr>
      <w:tr w:rsidR="00362F7F" w14:paraId="2D0D1493" w14:textId="77777777" w:rsidTr="006D2426">
        <w:trPr>
          <w:trHeight w:val="278"/>
        </w:trPr>
        <w:sdt>
          <w:sdtPr>
            <w:id w:val="995224358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53" w:type="dxa"/>
                <w:gridSpan w:val="2"/>
              </w:tcPr>
              <w:p w14:paraId="0990125D" w14:textId="414D0594" w:rsidR="00362F7F" w:rsidRDefault="00362F7F" w:rsidP="00222CED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7359" w:type="dxa"/>
            <w:gridSpan w:val="2"/>
          </w:tcPr>
          <w:p w14:paraId="771D38F2" w14:textId="7ECE6753" w:rsidR="00362F7F" w:rsidRDefault="00362F7F" w:rsidP="002661CA">
            <w:pPr>
              <w:spacing w:after="0"/>
              <w:ind w:left="0"/>
            </w:pPr>
            <w:r>
              <w:t>Bash Script for Ansible</w:t>
            </w:r>
          </w:p>
        </w:tc>
        <w:tc>
          <w:tcPr>
            <w:tcW w:w="2823" w:type="dxa"/>
            <w:gridSpan w:val="2"/>
          </w:tcPr>
          <w:p w14:paraId="371EA0D6" w14:textId="77777777" w:rsidR="00362F7F" w:rsidRDefault="00362F7F" w:rsidP="00222CED">
            <w:pPr>
              <w:spacing w:after="0"/>
            </w:pPr>
          </w:p>
        </w:tc>
      </w:tr>
    </w:tbl>
    <w:p w14:paraId="687ECF30" w14:textId="30C56883" w:rsidR="00D85460" w:rsidRDefault="006463BE" w:rsidP="00E06700">
      <w:pPr>
        <w:pStyle w:val="Heading2"/>
      </w:pPr>
      <w:r>
        <w:t>Other Information</w:t>
      </w:r>
    </w:p>
    <w:p w14:paraId="08AF6116" w14:textId="6A440EFE" w:rsidR="00D85460" w:rsidRPr="00E06700" w:rsidRDefault="006463BE" w:rsidP="00E06700">
      <w:r w:rsidRPr="00E06700">
        <w:rPr>
          <w:rFonts w:asciiTheme="majorHAnsi" w:hAnsiTheme="majorHAnsi"/>
          <w:color w:val="536142" w:themeColor="accent1" w:themeShade="80"/>
          <w:sz w:val="22"/>
          <w:szCs w:val="22"/>
        </w:rPr>
        <w:t>Resources</w:t>
      </w:r>
      <w:r w:rsidRPr="00E06700">
        <w:rPr>
          <w:color w:val="536142" w:themeColor="accent1" w:themeShade="80"/>
          <w:sz w:val="22"/>
          <w:szCs w:val="22"/>
        </w:rPr>
        <w:t xml:space="preserve"> </w:t>
      </w:r>
      <w:sdt>
        <w:sdtPr>
          <w:id w:val="-329751391"/>
          <w:placeholder>
            <w:docPart w:val="355D2F9D1DAC4A699B8939B53ECA2847"/>
          </w:placeholder>
          <w15:appearance w15:val="hidden"/>
        </w:sdtPr>
        <w:sdtContent>
          <w:r w:rsidR="00E06700">
            <w:t xml:space="preserve">: </w:t>
          </w:r>
          <w:r w:rsidR="00E06700" w:rsidRPr="00E06700">
            <w:t>Agenda’s template - https://templates.office.com/en-us/team-meeting-agenda-informal-tm03463072</w:t>
          </w:r>
          <w:r w:rsidR="00E06700">
            <w:t xml:space="preserve"> </w:t>
          </w:r>
        </w:sdtContent>
      </w:sdt>
    </w:p>
    <w:sectPr w:rsidR="00D85460" w:rsidRPr="00E06700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6BD6D" w14:textId="77777777" w:rsidR="00121EC9" w:rsidRDefault="00121EC9">
      <w:r>
        <w:separator/>
      </w:r>
    </w:p>
  </w:endnote>
  <w:endnote w:type="continuationSeparator" w:id="0">
    <w:p w14:paraId="2A458A7D" w14:textId="77777777" w:rsidR="00121EC9" w:rsidRDefault="00121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A6B1D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FEE9E" w14:textId="77777777" w:rsidR="00121EC9" w:rsidRDefault="00121EC9">
      <w:r>
        <w:separator/>
      </w:r>
    </w:p>
  </w:footnote>
  <w:footnote w:type="continuationSeparator" w:id="0">
    <w:p w14:paraId="5CEDC2C8" w14:textId="77777777" w:rsidR="00121EC9" w:rsidRDefault="00121E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6F"/>
    <w:rsid w:val="00060722"/>
    <w:rsid w:val="0009428C"/>
    <w:rsid w:val="000959F6"/>
    <w:rsid w:val="00121EC9"/>
    <w:rsid w:val="00141F84"/>
    <w:rsid w:val="0015134F"/>
    <w:rsid w:val="00164AC3"/>
    <w:rsid w:val="001D4A00"/>
    <w:rsid w:val="00222CED"/>
    <w:rsid w:val="002661CA"/>
    <w:rsid w:val="00331157"/>
    <w:rsid w:val="00362F7F"/>
    <w:rsid w:val="003E6F08"/>
    <w:rsid w:val="00514786"/>
    <w:rsid w:val="006463BE"/>
    <w:rsid w:val="00697DA0"/>
    <w:rsid w:val="006D2426"/>
    <w:rsid w:val="006D3CF1"/>
    <w:rsid w:val="006F0637"/>
    <w:rsid w:val="00732F82"/>
    <w:rsid w:val="00764008"/>
    <w:rsid w:val="0083476F"/>
    <w:rsid w:val="00867EF3"/>
    <w:rsid w:val="008C6D25"/>
    <w:rsid w:val="00961675"/>
    <w:rsid w:val="0099082C"/>
    <w:rsid w:val="00A41797"/>
    <w:rsid w:val="00B7499F"/>
    <w:rsid w:val="00C13D6E"/>
    <w:rsid w:val="00CC161F"/>
    <w:rsid w:val="00D000C3"/>
    <w:rsid w:val="00D76546"/>
    <w:rsid w:val="00D85460"/>
    <w:rsid w:val="00DE0891"/>
    <w:rsid w:val="00E06700"/>
    <w:rsid w:val="00FA33FD"/>
    <w:rsid w:val="00FD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41FE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1CA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6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Fontys%20University\First%20semester%20courses\IEO\IEO%20Advanced%20Fase%20Project\Agend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841FA017C34EB1A18A313CCB6AE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65BB6-4F61-48AF-AF3E-F1E1E21E989F}"/>
      </w:docPartPr>
      <w:docPartBody>
        <w:p w:rsidR="00800E38" w:rsidRDefault="00B82DBF">
          <w:pPr>
            <w:pStyle w:val="9D841FA017C34EB1A18A313CCB6AE03B"/>
          </w:pPr>
          <w:r>
            <w:t>Team Meeting</w:t>
          </w:r>
        </w:p>
      </w:docPartBody>
    </w:docPart>
    <w:docPart>
      <w:docPartPr>
        <w:name w:val="984C6221CB2F426EA9E1EE70B9470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61889-8BBB-4E67-A131-AC860E2BF76E}"/>
      </w:docPartPr>
      <w:docPartBody>
        <w:p w:rsidR="00800E38" w:rsidRDefault="00B82DBF">
          <w:pPr>
            <w:pStyle w:val="984C6221CB2F426EA9E1EE70B94706CB"/>
          </w:pPr>
          <w:r>
            <w:t>[Location]</w:t>
          </w:r>
        </w:p>
      </w:docPartBody>
    </w:docPart>
    <w:docPart>
      <w:docPartPr>
        <w:name w:val="D7CD04528FE64576BA25B16465D57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46552-ED1C-4824-BC47-3B7B81109004}"/>
      </w:docPartPr>
      <w:docPartBody>
        <w:p w:rsidR="00800E38" w:rsidRDefault="00B82DBF">
          <w:pPr>
            <w:pStyle w:val="D7CD04528FE64576BA25B16465D5707D"/>
          </w:pPr>
          <w:r>
            <w:t>[Meeting called by]</w:t>
          </w:r>
        </w:p>
      </w:docPartBody>
    </w:docPart>
    <w:docPart>
      <w:docPartPr>
        <w:name w:val="E732A984E6764FFC8133CC1111F6A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72D61-D21F-463B-98BB-0EB373E3703F}"/>
      </w:docPartPr>
      <w:docPartBody>
        <w:p w:rsidR="00800E38" w:rsidRDefault="00B82DBF">
          <w:pPr>
            <w:pStyle w:val="E732A984E6764FFC8133CC1111F6ABFC"/>
          </w:pPr>
          <w:r>
            <w:t>[Type of meeting]</w:t>
          </w:r>
        </w:p>
      </w:docPartBody>
    </w:docPart>
    <w:docPart>
      <w:docPartPr>
        <w:name w:val="03D17C16742942B0ADFC3400E51F0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FBE77-673E-4EC5-852F-84500ED5C6EA}"/>
      </w:docPartPr>
      <w:docPartBody>
        <w:p w:rsidR="00800E38" w:rsidRDefault="00B82DBF">
          <w:pPr>
            <w:pStyle w:val="03D17C16742942B0ADFC3400E51F0482"/>
          </w:pPr>
          <w:r>
            <w:t>[Facilitator]</w:t>
          </w:r>
        </w:p>
      </w:docPartBody>
    </w:docPart>
    <w:docPart>
      <w:docPartPr>
        <w:name w:val="2F2FF223F7454CD7B36046DB8A0C8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AF767-1AA5-4B3C-9598-02D6241A5FA6}"/>
      </w:docPartPr>
      <w:docPartBody>
        <w:p w:rsidR="00800E38" w:rsidRDefault="00B82DBF">
          <w:pPr>
            <w:pStyle w:val="2F2FF223F7454CD7B36046DB8A0C8246"/>
          </w:pPr>
          <w:r>
            <w:t>[Note taker]</w:t>
          </w:r>
        </w:p>
      </w:docPartBody>
    </w:docPart>
    <w:docPart>
      <w:docPartPr>
        <w:name w:val="F260E30E1EE14AEB9DD3D25882034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AA889-322C-4051-9F5E-FEB59D2C8926}"/>
      </w:docPartPr>
      <w:docPartBody>
        <w:p w:rsidR="00800E38" w:rsidRDefault="00B82DBF">
          <w:pPr>
            <w:pStyle w:val="F260E30E1EE14AEB9DD3D25882034B26"/>
          </w:pPr>
          <w:r>
            <w:t>[Timekeeper]</w:t>
          </w:r>
        </w:p>
      </w:docPartBody>
    </w:docPart>
    <w:docPart>
      <w:docPartPr>
        <w:name w:val="824FD514820E430B83760BA3890F1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6160D-41A5-415D-8570-64CCC2F012B6}"/>
      </w:docPartPr>
      <w:docPartBody>
        <w:p w:rsidR="00800E38" w:rsidRDefault="00B82DBF">
          <w:pPr>
            <w:pStyle w:val="824FD514820E430B83760BA3890F13D5"/>
          </w:pPr>
          <w:r>
            <w:t>[Please bring]</w:t>
          </w:r>
        </w:p>
      </w:docPartBody>
    </w:docPart>
    <w:docPart>
      <w:docPartPr>
        <w:name w:val="355D2F9D1DAC4A699B8939B53ECA2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1C3BD-3971-4EE1-A374-3719EB330A12}"/>
      </w:docPartPr>
      <w:docPartBody>
        <w:p w:rsidR="00800E38" w:rsidRDefault="00B82DBF">
          <w:pPr>
            <w:pStyle w:val="355D2F9D1DAC4A699B8939B53ECA2847"/>
          </w:pPr>
          <w:r>
            <w:t>[Resources]</w:t>
          </w:r>
        </w:p>
      </w:docPartBody>
    </w:docPart>
    <w:docPart>
      <w:docPartPr>
        <w:name w:val="86A0BE45E079481BAC01721722328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4434C-57F9-4DE2-9AC6-6F656D477AFE}"/>
      </w:docPartPr>
      <w:docPartBody>
        <w:p w:rsidR="005F062E" w:rsidRDefault="000F3705" w:rsidP="000F3705">
          <w:pPr>
            <w:pStyle w:val="86A0BE45E079481BAC01721722328B09"/>
          </w:pPr>
          <w:r>
            <w:t>[Topic]</w:t>
          </w:r>
        </w:p>
      </w:docPartBody>
    </w:docPart>
    <w:docPart>
      <w:docPartPr>
        <w:name w:val="E0DAB00EA30B45F69A58A2D218918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16093-25E9-4C7E-80F0-686FFE0EC698}"/>
      </w:docPartPr>
      <w:docPartBody>
        <w:p w:rsidR="004A1804" w:rsidRDefault="005F062E" w:rsidP="005F062E">
          <w:pPr>
            <w:pStyle w:val="E0DAB00EA30B45F69A58A2D218918202"/>
          </w:pPr>
          <w: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F1"/>
    <w:rsid w:val="000F3705"/>
    <w:rsid w:val="00291F7A"/>
    <w:rsid w:val="003A7F45"/>
    <w:rsid w:val="004A1804"/>
    <w:rsid w:val="005F062E"/>
    <w:rsid w:val="00755AF1"/>
    <w:rsid w:val="00787178"/>
    <w:rsid w:val="00800E38"/>
    <w:rsid w:val="00830A5B"/>
    <w:rsid w:val="009C20CD"/>
    <w:rsid w:val="00B448B8"/>
    <w:rsid w:val="00B82DBF"/>
    <w:rsid w:val="00D35263"/>
    <w:rsid w:val="00DD4CD3"/>
    <w:rsid w:val="00DE20E9"/>
    <w:rsid w:val="00FC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841FA017C34EB1A18A313CCB6AE03B">
    <w:name w:val="9D841FA017C34EB1A18A313CCB6AE03B"/>
  </w:style>
  <w:style w:type="paragraph" w:customStyle="1" w:styleId="984C6221CB2F426EA9E1EE70B94706CB">
    <w:name w:val="984C6221CB2F426EA9E1EE70B94706CB"/>
  </w:style>
  <w:style w:type="paragraph" w:customStyle="1" w:styleId="D7CD04528FE64576BA25B16465D5707D">
    <w:name w:val="D7CD04528FE64576BA25B16465D5707D"/>
  </w:style>
  <w:style w:type="paragraph" w:customStyle="1" w:styleId="E732A984E6764FFC8133CC1111F6ABFC">
    <w:name w:val="E732A984E6764FFC8133CC1111F6ABFC"/>
  </w:style>
  <w:style w:type="paragraph" w:customStyle="1" w:styleId="03D17C16742942B0ADFC3400E51F0482">
    <w:name w:val="03D17C16742942B0ADFC3400E51F0482"/>
  </w:style>
  <w:style w:type="paragraph" w:customStyle="1" w:styleId="2F2FF223F7454CD7B36046DB8A0C8246">
    <w:name w:val="2F2FF223F7454CD7B36046DB8A0C8246"/>
  </w:style>
  <w:style w:type="paragraph" w:customStyle="1" w:styleId="F260E30E1EE14AEB9DD3D25882034B26">
    <w:name w:val="F260E30E1EE14AEB9DD3D25882034B26"/>
  </w:style>
  <w:style w:type="paragraph" w:customStyle="1" w:styleId="824FD514820E430B83760BA3890F13D5">
    <w:name w:val="824FD514820E430B83760BA3890F13D5"/>
  </w:style>
  <w:style w:type="paragraph" w:customStyle="1" w:styleId="86A0BE45E079481BAC01721722328B09">
    <w:name w:val="86A0BE45E079481BAC01721722328B09"/>
    <w:rsid w:val="000F3705"/>
  </w:style>
  <w:style w:type="paragraph" w:customStyle="1" w:styleId="355D2F9D1DAC4A699B8939B53ECA2847">
    <w:name w:val="355D2F9D1DAC4A699B8939B53ECA2847"/>
  </w:style>
  <w:style w:type="paragraph" w:customStyle="1" w:styleId="E0DAB00EA30B45F69A58A2D218918202">
    <w:name w:val="E0DAB00EA30B45F69A58A2D218918202"/>
    <w:rsid w:val="005F0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Template.dotx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2022-02-23T09:02:00Z</dcterms:created>
  <dcterms:modified xsi:type="dcterms:W3CDTF">2022-10-21T09:25:00Z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