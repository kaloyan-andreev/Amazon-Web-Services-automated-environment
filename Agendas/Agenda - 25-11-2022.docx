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9D841FA017C34EB1A18A313CCB6AE03B"/>
        </w:placeholder>
        <w:showingPlcHdr/>
        <w15:appearance w15:val="hidden"/>
      </w:sdtPr>
      <w:sdtContent>
        <w:p w14:paraId="0D819C4D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4055E328" w14:textId="2398F3F1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1F86252966714B398FD459ADDB47A066"/>
          </w:placeholder>
          <w:date w:fullDate="2022-11-25T13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4B2DCB">
            <w:t>11/25/2022 1:00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984C6221CB2F426EA9E1EE70B94706CB"/>
          </w:placeholder>
          <w15:appearance w15:val="hidden"/>
        </w:sdtPr>
        <w:sdtContent>
          <w:r w:rsidR="0083476F">
            <w:t>MS Team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6A219819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6EFB51D0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39F83D50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7CD04528FE64576BA25B16465D5707D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0355005B" w14:textId="0556622E" w:rsidR="00D85460" w:rsidRDefault="0083476F">
                      <w:pPr>
                        <w:spacing w:after="0"/>
                      </w:pPr>
                      <w:r>
                        <w:t>Case study</w:t>
                      </w:r>
                      <w:r w:rsidR="00E06700">
                        <w:t xml:space="preserve"> </w:t>
                      </w:r>
                      <w:r>
                        <w:t>(Group 10)</w:t>
                      </w:r>
                    </w:p>
                  </w:tc>
                </w:sdtContent>
              </w:sdt>
            </w:tr>
            <w:tr w:rsidR="00D85460" w14:paraId="4F46AFCC" w14:textId="77777777" w:rsidTr="00514786">
              <w:tc>
                <w:tcPr>
                  <w:tcW w:w="2400" w:type="dxa"/>
                </w:tcPr>
                <w:p w14:paraId="3A7E7F9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E732A984E6764FFC8133CC1111F6ABFC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1F1AB55" w14:textId="0506DCB2" w:rsidR="00D85460" w:rsidRDefault="0083476F">
                      <w:pPr>
                        <w:spacing w:after="0"/>
                      </w:pPr>
                      <w:r>
                        <w:t>Online</w:t>
                      </w:r>
                    </w:p>
                  </w:tc>
                </w:sdtContent>
              </w:sdt>
            </w:tr>
            <w:tr w:rsidR="00D85460" w14:paraId="02A1C82E" w14:textId="77777777" w:rsidTr="00514786">
              <w:tc>
                <w:tcPr>
                  <w:tcW w:w="2400" w:type="dxa"/>
                </w:tcPr>
                <w:p w14:paraId="65D30FBB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3D17C16742942B0ADFC3400E51F0482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6D0F64FA" w14:textId="53EAC5C4" w:rsidR="00D85460" w:rsidRDefault="0083476F">
                      <w:pPr>
                        <w:spacing w:after="0"/>
                      </w:pPr>
                      <w:r>
                        <w:t xml:space="preserve">Francisco </w:t>
                      </w:r>
                      <w:proofErr w:type="spellStart"/>
                      <w:r>
                        <w:t>Marcó</w:t>
                      </w:r>
                      <w:proofErr w:type="spellEnd"/>
                    </w:p>
                  </w:tc>
                </w:sdtContent>
              </w:sdt>
            </w:tr>
            <w:tr w:rsidR="00D85460" w14:paraId="58D77BE8" w14:textId="77777777" w:rsidTr="00514786">
              <w:tc>
                <w:tcPr>
                  <w:tcW w:w="2400" w:type="dxa"/>
                </w:tcPr>
                <w:p w14:paraId="13893BD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F2FF223F7454CD7B36046DB8A0C8246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2C98A9E" w14:textId="19556522" w:rsidR="00D85460" w:rsidRDefault="0083476F">
                      <w:pPr>
                        <w:spacing w:after="0"/>
                      </w:pPr>
                      <w:proofErr w:type="spellStart"/>
                      <w:r>
                        <w:t>Kaloyan</w:t>
                      </w:r>
                      <w:proofErr w:type="spellEnd"/>
                      <w:r>
                        <w:t xml:space="preserve"> Andreev</w:t>
                      </w:r>
                    </w:p>
                  </w:tc>
                </w:sdtContent>
              </w:sdt>
            </w:tr>
            <w:tr w:rsidR="00D85460" w14:paraId="1C88A71F" w14:textId="77777777" w:rsidTr="00514786">
              <w:tc>
                <w:tcPr>
                  <w:tcW w:w="2400" w:type="dxa"/>
                </w:tcPr>
                <w:p w14:paraId="5DB94913" w14:textId="2546AB59" w:rsidR="00D85460" w:rsidRDefault="0083476F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F260E30E1EE14AEB9DD3D25882034B26"/>
                    </w:placeholder>
                    <w15:appearance w15:val="hidden"/>
                  </w:sdtPr>
                  <w:sdtContent>
                    <w:p w14:paraId="283536EB" w14:textId="0B3928F9" w:rsidR="00D85460" w:rsidRDefault="0083476F">
                      <w:pPr>
                        <w:spacing w:after="0"/>
                      </w:pPr>
                      <w:r>
                        <w:t>Sava Vasilev</w:t>
                      </w:r>
                    </w:p>
                  </w:sdtContent>
                </w:sdt>
              </w:tc>
            </w:tr>
          </w:tbl>
          <w:p w14:paraId="41800A42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68165014" w14:textId="1EB4DE97" w:rsidR="00D85460" w:rsidRDefault="0083476F" w:rsidP="0083476F">
            <w:pPr>
              <w:pStyle w:val="Heading3"/>
              <w:spacing w:after="0"/>
              <w:outlineLvl w:val="2"/>
              <w:rPr>
                <w:rFonts w:asciiTheme="minorHAnsi" w:hAnsiTheme="minorHAnsi"/>
                <w:bCs w:val="0"/>
                <w:color w:val="auto"/>
              </w:rPr>
            </w:pPr>
            <w:r>
              <w:t xml:space="preserve">Meeting called by - </w:t>
            </w:r>
            <w:r w:rsidRPr="0083476F">
              <w:rPr>
                <w:rFonts w:asciiTheme="minorHAnsi" w:hAnsiTheme="minorHAnsi"/>
                <w:color w:val="auto"/>
              </w:rPr>
              <w:t xml:space="preserve">Francisco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Mar</w:t>
            </w:r>
            <w:r>
              <w:rPr>
                <w:rFonts w:asciiTheme="minorHAnsi" w:hAnsiTheme="minorHAnsi"/>
                <w:color w:val="auto"/>
              </w:rPr>
              <w:t>c</w:t>
            </w:r>
            <w:r w:rsidRPr="0083476F">
              <w:rPr>
                <w:rFonts w:asciiTheme="minorHAnsi" w:hAnsiTheme="minorHAnsi"/>
                <w:color w:val="auto"/>
              </w:rPr>
              <w:t>ó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>,</w:t>
            </w:r>
            <w:r>
              <w:rPr>
                <w:rFonts w:asciiTheme="minorHAnsi" w:hAnsiTheme="minorHAnsi"/>
                <w:color w:val="auto"/>
              </w:rPr>
              <w:t xml:space="preserve">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Kaloyan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 xml:space="preserve"> Andreev, Sava Vasilev</w:t>
            </w:r>
          </w:p>
          <w:p w14:paraId="4496F93E" w14:textId="6412238D" w:rsidR="0083476F" w:rsidRPr="0083476F" w:rsidRDefault="0083476F" w:rsidP="0083476F">
            <w:r w:rsidRPr="006D2426">
              <w:rPr>
                <w:rFonts w:asciiTheme="majorHAnsi" w:hAnsiTheme="majorHAnsi"/>
                <w:color w:val="536142" w:themeColor="accent1" w:themeShade="80"/>
              </w:rPr>
              <w:t xml:space="preserve">Please read </w:t>
            </w:r>
            <w:r>
              <w:rPr>
                <w:rFonts w:asciiTheme="majorHAnsi" w:hAnsiTheme="majorHAnsi"/>
              </w:rPr>
              <w:t>–</w:t>
            </w:r>
            <w:r w:rsidR="0007304E">
              <w:t xml:space="preserve"> User Manual</w:t>
            </w:r>
            <w:r>
              <w:t xml:space="preserve">, </w:t>
            </w:r>
            <w:r w:rsidR="0007304E">
              <w:t xml:space="preserve">Technical Manual, </w:t>
            </w:r>
            <w:r w:rsidR="006D2426">
              <w:t>Agenda</w:t>
            </w:r>
          </w:p>
          <w:p w14:paraId="304F37EF" w14:textId="5FD2AC5C" w:rsidR="00D85460" w:rsidRDefault="006463BE">
            <w:pPr>
              <w:spacing w:after="0"/>
            </w:pPr>
            <w:r w:rsidRPr="006D2426">
              <w:rPr>
                <w:rFonts w:asciiTheme="majorHAnsi" w:hAnsiTheme="majorHAnsi"/>
                <w:color w:val="536142" w:themeColor="accent1" w:themeShade="80"/>
              </w:rPr>
              <w:t>Please bring</w:t>
            </w:r>
            <w:r w:rsidRPr="006D2426">
              <w:rPr>
                <w:color w:val="536142" w:themeColor="accent1" w:themeShade="80"/>
              </w:rPr>
              <w:t xml:space="preserve"> </w:t>
            </w:r>
            <w:sdt>
              <w:sdtPr>
                <w:id w:val="-1976213528"/>
                <w:placeholder>
                  <w:docPart w:val="824FD514820E430B83760BA3890F13D5"/>
                </w:placeholder>
                <w15:appearance w15:val="hidden"/>
              </w:sdtPr>
              <w:sdtContent>
                <w:r w:rsidR="006D2426">
                  <w:t>– Nothing is required</w:t>
                </w:r>
              </w:sdtContent>
            </w:sdt>
          </w:p>
        </w:tc>
      </w:tr>
    </w:tbl>
    <w:p w14:paraId="25D4F3D7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4955" w:type="pct"/>
        <w:tblLook w:val="0620" w:firstRow="1" w:lastRow="0" w:firstColumn="0" w:lastColumn="0" w:noHBand="1" w:noVBand="1"/>
        <w:tblDescription w:val="Agenda title"/>
      </w:tblPr>
      <w:tblGrid>
        <w:gridCol w:w="8426"/>
        <w:gridCol w:w="2277"/>
      </w:tblGrid>
      <w:tr w:rsidR="0007304E" w14:paraId="676CBD31" w14:textId="77777777" w:rsidTr="00073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tcW w:w="8426" w:type="dxa"/>
          </w:tcPr>
          <w:p w14:paraId="759B4323" w14:textId="77777777" w:rsidR="0007304E" w:rsidRDefault="0007304E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277" w:type="dxa"/>
          </w:tcPr>
          <w:p w14:paraId="19FBAEC7" w14:textId="302B2C4D" w:rsidR="0007304E" w:rsidRDefault="0007304E" w:rsidP="00537F75">
            <w:pPr>
              <w:pStyle w:val="Heading3"/>
              <w:spacing w:after="0"/>
              <w:outlineLvl w:val="2"/>
            </w:pPr>
          </w:p>
        </w:tc>
      </w:tr>
    </w:tbl>
    <w:tbl>
      <w:tblPr>
        <w:tblStyle w:val="PlainTable3"/>
        <w:tblW w:w="4997" w:type="pct"/>
        <w:tblLook w:val="0620" w:firstRow="1" w:lastRow="0" w:firstColumn="0" w:lastColumn="0" w:noHBand="1" w:noVBand="1"/>
        <w:tblDescription w:val="Agenda title"/>
      </w:tblPr>
      <w:tblGrid>
        <w:gridCol w:w="847"/>
        <w:gridCol w:w="32"/>
        <w:gridCol w:w="8526"/>
        <w:gridCol w:w="1389"/>
      </w:tblGrid>
      <w:tr w:rsidR="0007304E" w14:paraId="3DE26E98" w14:textId="77777777" w:rsidTr="00554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79" w:type="dxa"/>
                <w:gridSpan w:val="2"/>
                <w:tcBorders>
                  <w:bottom w:val="none" w:sz="0" w:space="0" w:color="auto"/>
                </w:tcBorders>
              </w:tcPr>
              <w:p w14:paraId="7B819324" w14:textId="19BF4D1B" w:rsidR="0007304E" w:rsidRDefault="0007304E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A30DCE37CEDD4E6BAC9D97F2071957F9"/>
            </w:placeholder>
            <w15:appearance w15:val="hidden"/>
          </w:sdtPr>
          <w:sdtContent>
            <w:tc>
              <w:tcPr>
                <w:tcW w:w="9915" w:type="dxa"/>
                <w:gridSpan w:val="2"/>
                <w:tcBorders>
                  <w:bottom w:val="none" w:sz="0" w:space="0" w:color="auto"/>
                </w:tcBorders>
              </w:tcPr>
              <w:p w14:paraId="34F6C277" w14:textId="336F6BC9" w:rsidR="0007304E" w:rsidRDefault="005541D8" w:rsidP="005541D8">
                <w:pPr>
                  <w:spacing w:after="0"/>
                  <w:ind w:left="0"/>
                </w:pPr>
                <w:r>
                  <w:t>Webs</w:t>
                </w:r>
                <w:r w:rsidR="0084529A">
                  <w:t>ite upgrades and hosting (</w:t>
                </w:r>
                <w:proofErr w:type="spellStart"/>
                <w:r w:rsidR="0084529A">
                  <w:t>Firegate</w:t>
                </w:r>
                <w:proofErr w:type="spellEnd"/>
                <w:r w:rsidR="0084529A">
                  <w:t>)</w:t>
                </w:r>
              </w:p>
            </w:tc>
          </w:sdtContent>
        </w:sdt>
      </w:tr>
      <w:tr w:rsidR="0007304E" w14:paraId="4FE8EC01" w14:textId="77777777" w:rsidTr="005541D8">
        <w:trPr>
          <w:trHeight w:val="438"/>
        </w:trPr>
        <w:sdt>
          <w:sdtPr>
            <w:id w:val="51859784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79" w:type="dxa"/>
                <w:gridSpan w:val="2"/>
              </w:tcPr>
              <w:p w14:paraId="32B997E2" w14:textId="035411C5" w:rsidR="0007304E" w:rsidRDefault="0007304E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145789670"/>
            <w:placeholder>
              <w:docPart w:val="A30DCE37CEDD4E6BAC9D97F2071957F9"/>
            </w:placeholder>
            <w15:appearance w15:val="hidden"/>
          </w:sdtPr>
          <w:sdtContent>
            <w:tc>
              <w:tcPr>
                <w:tcW w:w="9915" w:type="dxa"/>
                <w:gridSpan w:val="2"/>
              </w:tcPr>
              <w:p w14:paraId="15048AB4" w14:textId="7496D172" w:rsidR="0007304E" w:rsidRDefault="0084529A" w:rsidP="005541D8">
                <w:pPr>
                  <w:spacing w:after="0"/>
                  <w:ind w:left="0"/>
                </w:pPr>
                <w:r>
                  <w:t xml:space="preserve">VPN </w:t>
                </w:r>
                <w:proofErr w:type="spellStart"/>
                <w:r>
                  <w:t>QnA</w:t>
                </w:r>
                <w:proofErr w:type="spellEnd"/>
              </w:p>
            </w:tc>
          </w:sdtContent>
        </w:sdt>
      </w:tr>
      <w:tr w:rsidR="0007304E" w14:paraId="4EC4C861" w14:textId="77777777" w:rsidTr="005541D8">
        <w:trPr>
          <w:trHeight w:val="261"/>
        </w:trPr>
        <w:sdt>
          <w:sdtPr>
            <w:id w:val="-1806315133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79" w:type="dxa"/>
                <w:gridSpan w:val="2"/>
              </w:tcPr>
              <w:p w14:paraId="35B2B1DD" w14:textId="5B53479F" w:rsidR="0007304E" w:rsidRDefault="0007304E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14328676"/>
            <w:placeholder>
              <w:docPart w:val="A30DCE37CEDD4E6BAC9D97F2071957F9"/>
            </w:placeholder>
            <w15:appearance w15:val="hidden"/>
          </w:sdtPr>
          <w:sdtContent>
            <w:tc>
              <w:tcPr>
                <w:tcW w:w="9915" w:type="dxa"/>
                <w:gridSpan w:val="2"/>
              </w:tcPr>
              <w:p w14:paraId="235E3A69" w14:textId="096428D6" w:rsidR="0007304E" w:rsidRDefault="0084529A" w:rsidP="005541D8">
                <w:pPr>
                  <w:spacing w:after="0"/>
                  <w:ind w:left="0"/>
                </w:pPr>
                <w:r>
                  <w:t>Test Plan</w:t>
                </w:r>
                <w:r w:rsidR="001067BE">
                  <w:t xml:space="preserve"> v1</w:t>
                </w:r>
              </w:p>
            </w:tc>
          </w:sdtContent>
        </w:sdt>
      </w:tr>
      <w:tr w:rsidR="0007304E" w14:paraId="0D500804" w14:textId="77777777" w:rsidTr="005541D8">
        <w:trPr>
          <w:gridAfter w:val="1"/>
          <w:wAfter w:w="1389" w:type="dxa"/>
          <w:trHeight w:val="261"/>
        </w:trPr>
        <w:sdt>
          <w:sdtPr>
            <w:id w:val="-212406679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47" w:type="dxa"/>
              </w:tcPr>
              <w:p w14:paraId="4E52EF02" w14:textId="402CD182" w:rsidR="0007304E" w:rsidRDefault="0007304E" w:rsidP="00222CED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sym w:font="Wingdings" w:char="F0FC"/>
                </w:r>
              </w:p>
            </w:tc>
          </w:sdtContent>
        </w:sdt>
        <w:sdt>
          <w:sdtPr>
            <w:id w:val="1336034315"/>
            <w:placeholder>
              <w:docPart w:val="5011D6DD5E584EBA858D37E9097F8CC6"/>
            </w:placeholder>
            <w15:appearance w15:val="hidden"/>
          </w:sdtPr>
          <w:sdtContent>
            <w:tc>
              <w:tcPr>
                <w:tcW w:w="8558" w:type="dxa"/>
                <w:gridSpan w:val="2"/>
              </w:tcPr>
              <w:p w14:paraId="5EA80A7F" w14:textId="2A1C1BE4" w:rsidR="0007304E" w:rsidRDefault="003C0029" w:rsidP="005541D8">
                <w:pPr>
                  <w:spacing w:after="0"/>
                  <w:ind w:left="0"/>
                </w:pPr>
                <w:r>
                  <w:t xml:space="preserve"> </w:t>
                </w:r>
                <w:r w:rsidR="0084529A">
                  <w:t>Network Diagram planned changes</w:t>
                </w:r>
              </w:p>
            </w:tc>
          </w:sdtContent>
        </w:sdt>
      </w:tr>
    </w:tbl>
    <w:p w14:paraId="687ECF30" w14:textId="30C56883" w:rsidR="00D85460" w:rsidRDefault="006463BE" w:rsidP="00E06700">
      <w:pPr>
        <w:pStyle w:val="Heading2"/>
      </w:pPr>
      <w:r>
        <w:t>Other Information</w:t>
      </w:r>
    </w:p>
    <w:p w14:paraId="08AF6116" w14:textId="6A440EFE" w:rsidR="00D85460" w:rsidRPr="00E06700" w:rsidRDefault="006463BE" w:rsidP="00E06700">
      <w:r w:rsidRPr="00E06700">
        <w:rPr>
          <w:rFonts w:asciiTheme="majorHAnsi" w:hAnsiTheme="majorHAnsi"/>
          <w:color w:val="536142" w:themeColor="accent1" w:themeShade="80"/>
          <w:sz w:val="22"/>
          <w:szCs w:val="22"/>
        </w:rPr>
        <w:t>Resources</w:t>
      </w:r>
      <w:r w:rsidRPr="00E06700">
        <w:rPr>
          <w:color w:val="536142" w:themeColor="accent1" w:themeShade="80"/>
          <w:sz w:val="22"/>
          <w:szCs w:val="22"/>
        </w:rPr>
        <w:t xml:space="preserve"> </w:t>
      </w:r>
      <w:sdt>
        <w:sdtPr>
          <w:id w:val="-329751391"/>
          <w:placeholder>
            <w:docPart w:val="355D2F9D1DAC4A699B8939B53ECA2847"/>
          </w:placeholder>
          <w15:appearance w15:val="hidden"/>
        </w:sdtPr>
        <w:sdtContent>
          <w:r w:rsidR="00E06700">
            <w:t xml:space="preserve">: </w:t>
          </w:r>
          <w:r w:rsidR="00E06700" w:rsidRPr="00E06700">
            <w:t>Agenda’s template - https://templates.office.com/en-us/team-meeting-agenda-informal-tm03463072</w:t>
          </w:r>
          <w:r w:rsidR="00E06700">
            <w:t xml:space="preserve"> </w:t>
          </w:r>
        </w:sdtContent>
      </w:sdt>
    </w:p>
    <w:sectPr w:rsidR="00D85460" w:rsidRPr="00E0670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C0D5A" w14:textId="77777777" w:rsidR="007F0379" w:rsidRDefault="007F0379">
      <w:r>
        <w:separator/>
      </w:r>
    </w:p>
  </w:endnote>
  <w:endnote w:type="continuationSeparator" w:id="0">
    <w:p w14:paraId="5066FD03" w14:textId="77777777" w:rsidR="007F0379" w:rsidRDefault="007F0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6B1D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57E81" w14:textId="77777777" w:rsidR="007F0379" w:rsidRDefault="007F0379">
      <w:r>
        <w:separator/>
      </w:r>
    </w:p>
  </w:footnote>
  <w:footnote w:type="continuationSeparator" w:id="0">
    <w:p w14:paraId="4DF19583" w14:textId="77777777" w:rsidR="007F0379" w:rsidRDefault="007F0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6F"/>
    <w:rsid w:val="00060722"/>
    <w:rsid w:val="0007304E"/>
    <w:rsid w:val="000959F6"/>
    <w:rsid w:val="001067BE"/>
    <w:rsid w:val="00222CED"/>
    <w:rsid w:val="002C0BFE"/>
    <w:rsid w:val="00331157"/>
    <w:rsid w:val="003C0029"/>
    <w:rsid w:val="00436058"/>
    <w:rsid w:val="004B2DCB"/>
    <w:rsid w:val="00513720"/>
    <w:rsid w:val="00514786"/>
    <w:rsid w:val="005541D8"/>
    <w:rsid w:val="006463BE"/>
    <w:rsid w:val="00697DA0"/>
    <w:rsid w:val="006D2426"/>
    <w:rsid w:val="006F0637"/>
    <w:rsid w:val="00732F82"/>
    <w:rsid w:val="00740046"/>
    <w:rsid w:val="00764008"/>
    <w:rsid w:val="007F0379"/>
    <w:rsid w:val="0083476F"/>
    <w:rsid w:val="0084529A"/>
    <w:rsid w:val="008C6D25"/>
    <w:rsid w:val="009042CA"/>
    <w:rsid w:val="00961675"/>
    <w:rsid w:val="009F6EAA"/>
    <w:rsid w:val="00A326C8"/>
    <w:rsid w:val="00A41797"/>
    <w:rsid w:val="00A825C6"/>
    <w:rsid w:val="00B7499F"/>
    <w:rsid w:val="00CC161F"/>
    <w:rsid w:val="00CD6F96"/>
    <w:rsid w:val="00D000C3"/>
    <w:rsid w:val="00D76546"/>
    <w:rsid w:val="00D85460"/>
    <w:rsid w:val="00DE0891"/>
    <w:rsid w:val="00E06700"/>
    <w:rsid w:val="00E8604E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41FE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Fontys%20University\First%20semester%20courses\IEO\IEO%20Advanced%20Fase%20Project\Agend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41FA017C34EB1A18A313CCB6AE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65BB6-4F61-48AF-AF3E-F1E1E21E989F}"/>
      </w:docPartPr>
      <w:docPartBody>
        <w:p w:rsidR="00800E38" w:rsidRDefault="00B82DBF">
          <w:pPr>
            <w:pStyle w:val="9D841FA017C34EB1A18A313CCB6AE03B"/>
          </w:pPr>
          <w:r>
            <w:t>Team Meeting</w:t>
          </w:r>
        </w:p>
      </w:docPartBody>
    </w:docPart>
    <w:docPart>
      <w:docPartPr>
        <w:name w:val="1F86252966714B398FD459ADDB47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906B7-99FA-41E1-B2F9-92C89000930E}"/>
      </w:docPartPr>
      <w:docPartBody>
        <w:p w:rsidR="00800E38" w:rsidRDefault="00B82DBF">
          <w:pPr>
            <w:pStyle w:val="1F86252966714B398FD459ADDB47A066"/>
          </w:pPr>
          <w:r>
            <w:t>[Date | time]</w:t>
          </w:r>
        </w:p>
      </w:docPartBody>
    </w:docPart>
    <w:docPart>
      <w:docPartPr>
        <w:name w:val="984C6221CB2F426EA9E1EE70B9470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1889-8BBB-4E67-A131-AC860E2BF76E}"/>
      </w:docPartPr>
      <w:docPartBody>
        <w:p w:rsidR="00800E38" w:rsidRDefault="00B82DBF">
          <w:pPr>
            <w:pStyle w:val="984C6221CB2F426EA9E1EE70B94706CB"/>
          </w:pPr>
          <w:r>
            <w:t>[Location]</w:t>
          </w:r>
        </w:p>
      </w:docPartBody>
    </w:docPart>
    <w:docPart>
      <w:docPartPr>
        <w:name w:val="D7CD04528FE64576BA25B16465D5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6552-ED1C-4824-BC47-3B7B81109004}"/>
      </w:docPartPr>
      <w:docPartBody>
        <w:p w:rsidR="00800E38" w:rsidRDefault="00B82DBF">
          <w:pPr>
            <w:pStyle w:val="D7CD04528FE64576BA25B16465D5707D"/>
          </w:pPr>
          <w:r>
            <w:t>[Meeting called by]</w:t>
          </w:r>
        </w:p>
      </w:docPartBody>
    </w:docPart>
    <w:docPart>
      <w:docPartPr>
        <w:name w:val="E732A984E6764FFC8133CC1111F6A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72D61-D21F-463B-98BB-0EB373E3703F}"/>
      </w:docPartPr>
      <w:docPartBody>
        <w:p w:rsidR="00800E38" w:rsidRDefault="00B82DBF">
          <w:pPr>
            <w:pStyle w:val="E732A984E6764FFC8133CC1111F6ABFC"/>
          </w:pPr>
          <w:r>
            <w:t>[Type of meeting]</w:t>
          </w:r>
        </w:p>
      </w:docPartBody>
    </w:docPart>
    <w:docPart>
      <w:docPartPr>
        <w:name w:val="03D17C16742942B0ADFC3400E51F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FBE77-673E-4EC5-852F-84500ED5C6EA}"/>
      </w:docPartPr>
      <w:docPartBody>
        <w:p w:rsidR="00800E38" w:rsidRDefault="00B82DBF">
          <w:pPr>
            <w:pStyle w:val="03D17C16742942B0ADFC3400E51F0482"/>
          </w:pPr>
          <w:r>
            <w:t>[Facilitator]</w:t>
          </w:r>
        </w:p>
      </w:docPartBody>
    </w:docPart>
    <w:docPart>
      <w:docPartPr>
        <w:name w:val="2F2FF223F7454CD7B36046DB8A0C8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AF767-1AA5-4B3C-9598-02D6241A5FA6}"/>
      </w:docPartPr>
      <w:docPartBody>
        <w:p w:rsidR="00800E38" w:rsidRDefault="00B82DBF">
          <w:pPr>
            <w:pStyle w:val="2F2FF223F7454CD7B36046DB8A0C8246"/>
          </w:pPr>
          <w:r>
            <w:t>[Note taker]</w:t>
          </w:r>
        </w:p>
      </w:docPartBody>
    </w:docPart>
    <w:docPart>
      <w:docPartPr>
        <w:name w:val="F260E30E1EE14AEB9DD3D2588203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AA889-322C-4051-9F5E-FEB59D2C8926}"/>
      </w:docPartPr>
      <w:docPartBody>
        <w:p w:rsidR="00800E38" w:rsidRDefault="00B82DBF">
          <w:pPr>
            <w:pStyle w:val="F260E30E1EE14AEB9DD3D25882034B26"/>
          </w:pPr>
          <w:r>
            <w:t>[Timekeeper]</w:t>
          </w:r>
        </w:p>
      </w:docPartBody>
    </w:docPart>
    <w:docPart>
      <w:docPartPr>
        <w:name w:val="824FD514820E430B83760BA3890F1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160D-41A5-415D-8570-64CCC2F012B6}"/>
      </w:docPartPr>
      <w:docPartBody>
        <w:p w:rsidR="00800E38" w:rsidRDefault="00B82DBF">
          <w:pPr>
            <w:pStyle w:val="824FD514820E430B83760BA3890F13D5"/>
          </w:pPr>
          <w:r>
            <w:t>[Please bring]</w:t>
          </w:r>
        </w:p>
      </w:docPartBody>
    </w:docPart>
    <w:docPart>
      <w:docPartPr>
        <w:name w:val="355D2F9D1DAC4A699B8939B53ECA2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1C3BD-3971-4EE1-A374-3719EB330A12}"/>
      </w:docPartPr>
      <w:docPartBody>
        <w:p w:rsidR="00800E38" w:rsidRDefault="00B82DBF">
          <w:pPr>
            <w:pStyle w:val="355D2F9D1DAC4A699B8939B53ECA2847"/>
          </w:pPr>
          <w:r>
            <w:t>[Resources]</w:t>
          </w:r>
        </w:p>
      </w:docPartBody>
    </w:docPart>
    <w:docPart>
      <w:docPartPr>
        <w:name w:val="A30DCE37CEDD4E6BAC9D97F207195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D557F-4412-4920-8B8B-E4565D562A7B}"/>
      </w:docPartPr>
      <w:docPartBody>
        <w:p w:rsidR="00E24365" w:rsidRDefault="00737728" w:rsidP="00737728">
          <w:pPr>
            <w:pStyle w:val="A30DCE37CEDD4E6BAC9D97F2071957F9"/>
          </w:pPr>
          <w:r>
            <w:t>[Topic]</w:t>
          </w:r>
        </w:p>
      </w:docPartBody>
    </w:docPart>
    <w:docPart>
      <w:docPartPr>
        <w:name w:val="5011D6DD5E584EBA858D37E9097F8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73E5E-D7D6-4A5E-A98E-95946714990A}"/>
      </w:docPartPr>
      <w:docPartBody>
        <w:p w:rsidR="00E24365" w:rsidRDefault="00737728" w:rsidP="00737728">
          <w:pPr>
            <w:pStyle w:val="5011D6DD5E584EBA858D37E9097F8CC6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F1"/>
    <w:rsid w:val="000557E3"/>
    <w:rsid w:val="000F3705"/>
    <w:rsid w:val="00291F7A"/>
    <w:rsid w:val="003A7F45"/>
    <w:rsid w:val="005E2EAC"/>
    <w:rsid w:val="00737728"/>
    <w:rsid w:val="00755AF1"/>
    <w:rsid w:val="007A25B4"/>
    <w:rsid w:val="00800E38"/>
    <w:rsid w:val="00830A5B"/>
    <w:rsid w:val="00966C9E"/>
    <w:rsid w:val="00B05443"/>
    <w:rsid w:val="00B448B8"/>
    <w:rsid w:val="00B82DBF"/>
    <w:rsid w:val="00D35263"/>
    <w:rsid w:val="00E24365"/>
    <w:rsid w:val="00EA7E21"/>
    <w:rsid w:val="00F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841FA017C34EB1A18A313CCB6AE03B">
    <w:name w:val="9D841FA017C34EB1A18A313CCB6AE03B"/>
  </w:style>
  <w:style w:type="paragraph" w:customStyle="1" w:styleId="1F86252966714B398FD459ADDB47A066">
    <w:name w:val="1F86252966714B398FD459ADDB47A066"/>
  </w:style>
  <w:style w:type="paragraph" w:customStyle="1" w:styleId="984C6221CB2F426EA9E1EE70B94706CB">
    <w:name w:val="984C6221CB2F426EA9E1EE70B94706CB"/>
  </w:style>
  <w:style w:type="paragraph" w:customStyle="1" w:styleId="D7CD04528FE64576BA25B16465D5707D">
    <w:name w:val="D7CD04528FE64576BA25B16465D5707D"/>
  </w:style>
  <w:style w:type="paragraph" w:customStyle="1" w:styleId="E732A984E6764FFC8133CC1111F6ABFC">
    <w:name w:val="E732A984E6764FFC8133CC1111F6ABFC"/>
  </w:style>
  <w:style w:type="paragraph" w:customStyle="1" w:styleId="03D17C16742942B0ADFC3400E51F0482">
    <w:name w:val="03D17C16742942B0ADFC3400E51F0482"/>
  </w:style>
  <w:style w:type="paragraph" w:customStyle="1" w:styleId="2F2FF223F7454CD7B36046DB8A0C8246">
    <w:name w:val="2F2FF223F7454CD7B36046DB8A0C8246"/>
  </w:style>
  <w:style w:type="paragraph" w:customStyle="1" w:styleId="F260E30E1EE14AEB9DD3D25882034B26">
    <w:name w:val="F260E30E1EE14AEB9DD3D25882034B26"/>
  </w:style>
  <w:style w:type="paragraph" w:customStyle="1" w:styleId="A30DCE37CEDD4E6BAC9D97F2071957F9">
    <w:name w:val="A30DCE37CEDD4E6BAC9D97F2071957F9"/>
    <w:rsid w:val="00737728"/>
  </w:style>
  <w:style w:type="paragraph" w:customStyle="1" w:styleId="824FD514820E430B83760BA3890F13D5">
    <w:name w:val="824FD514820E430B83760BA3890F13D5"/>
  </w:style>
  <w:style w:type="paragraph" w:customStyle="1" w:styleId="355D2F9D1DAC4A699B8939B53ECA2847">
    <w:name w:val="355D2F9D1DAC4A699B8939B53ECA2847"/>
  </w:style>
  <w:style w:type="paragraph" w:customStyle="1" w:styleId="5011D6DD5E584EBA858D37E9097F8CC6">
    <w:name w:val="5011D6DD5E584EBA858D37E9097F8CC6"/>
    <w:rsid w:val="007377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Template.dotx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2022-02-23T09:02:00Z</dcterms:created>
  <dcterms:modified xsi:type="dcterms:W3CDTF">2022-11-25T12:34:00Z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