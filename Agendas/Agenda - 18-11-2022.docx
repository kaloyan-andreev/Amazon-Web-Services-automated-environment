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4083B30E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1F86252966714B398FD459ADDB47A066"/>
          </w:placeholder>
          <w:date w:fullDate="2022-11-18T11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A326C8">
            <w:t>11/18/2022 11:00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>Francisco Marcó</w:t>
                      </w:r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>Sava Vasilev</w:t>
                      </w:r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1EB4DE97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 w:rsidRPr="0083476F">
              <w:rPr>
                <w:rFonts w:asciiTheme="minorHAnsi" w:hAnsiTheme="minorHAnsi"/>
                <w:color w:val="auto"/>
              </w:rPr>
              <w:t xml:space="preserve">Francisco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Kaloyan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 Andreev, Sava Vasilev</w:t>
            </w:r>
          </w:p>
          <w:p w14:paraId="4496F93E" w14:textId="6412238D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>–</w:t>
            </w:r>
            <w:r w:rsidR="0007304E">
              <w:t xml:space="preserve"> User Manual</w:t>
            </w:r>
            <w:r>
              <w:t xml:space="preserve">, </w:t>
            </w:r>
            <w:r w:rsidR="0007304E">
              <w:t xml:space="preserve">Technical Manual, </w:t>
            </w:r>
            <w:r w:rsidR="006D2426">
              <w:t>Agenda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4955" w:type="pct"/>
        <w:tblLook w:val="0620" w:firstRow="1" w:lastRow="0" w:firstColumn="0" w:lastColumn="0" w:noHBand="1" w:noVBand="1"/>
        <w:tblDescription w:val="Agenda title"/>
      </w:tblPr>
      <w:tblGrid>
        <w:gridCol w:w="8426"/>
        <w:gridCol w:w="2277"/>
      </w:tblGrid>
      <w:tr w:rsidR="0007304E" w14:paraId="676CBD31" w14:textId="77777777" w:rsidTr="0007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8426" w:type="dxa"/>
          </w:tcPr>
          <w:p w14:paraId="759B4323" w14:textId="77777777" w:rsidR="0007304E" w:rsidRDefault="0007304E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277" w:type="dxa"/>
          </w:tcPr>
          <w:p w14:paraId="19FBAEC7" w14:textId="302B2C4D" w:rsidR="0007304E" w:rsidRDefault="0007304E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4997" w:type="pct"/>
        <w:tblLook w:val="0620" w:firstRow="1" w:lastRow="0" w:firstColumn="0" w:lastColumn="0" w:noHBand="1" w:noVBand="1"/>
        <w:tblDescription w:val="Agenda title"/>
      </w:tblPr>
      <w:tblGrid>
        <w:gridCol w:w="847"/>
        <w:gridCol w:w="32"/>
        <w:gridCol w:w="8526"/>
        <w:gridCol w:w="1389"/>
      </w:tblGrid>
      <w:tr w:rsidR="0007304E" w14:paraId="3DE26E98" w14:textId="77777777" w:rsidTr="00554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  <w:tcBorders>
                  <w:bottom w:val="none" w:sz="0" w:space="0" w:color="auto"/>
                </w:tcBorders>
              </w:tcPr>
              <w:p w14:paraId="7B819324" w14:textId="19BF4D1B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5" w:type="dxa"/>
                <w:gridSpan w:val="2"/>
                <w:tcBorders>
                  <w:bottom w:val="none" w:sz="0" w:space="0" w:color="auto"/>
                </w:tcBorders>
              </w:tcPr>
              <w:p w14:paraId="34F6C277" w14:textId="71F6A8C1" w:rsidR="0007304E" w:rsidRDefault="005541D8" w:rsidP="005541D8">
                <w:pPr>
                  <w:spacing w:after="0"/>
                  <w:ind w:left="0"/>
                </w:pPr>
                <w:r>
                  <w:t>Webserver</w:t>
                </w:r>
              </w:p>
            </w:tc>
          </w:sdtContent>
        </w:sdt>
      </w:tr>
      <w:tr w:rsidR="0007304E" w14:paraId="4FE8EC01" w14:textId="77777777" w:rsidTr="005541D8">
        <w:trPr>
          <w:trHeight w:val="438"/>
        </w:trPr>
        <w:sdt>
          <w:sdt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32B997E2" w14:textId="035411C5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45789670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5" w:type="dxa"/>
                <w:gridSpan w:val="2"/>
              </w:tcPr>
              <w:p w14:paraId="15048AB4" w14:textId="07B933DA" w:rsidR="0007304E" w:rsidRDefault="005541D8" w:rsidP="005541D8">
                <w:pPr>
                  <w:spacing w:after="0"/>
                  <w:ind w:left="0"/>
                </w:pPr>
                <w:r>
                  <w:t>Manuals</w:t>
                </w:r>
              </w:p>
            </w:tc>
          </w:sdtContent>
        </w:sdt>
      </w:tr>
      <w:tr w:rsidR="0007304E" w14:paraId="4EC4C861" w14:textId="77777777" w:rsidTr="005541D8">
        <w:trPr>
          <w:trHeight w:val="261"/>
        </w:trPr>
        <w:sdt>
          <w:sdt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79" w:type="dxa"/>
                <w:gridSpan w:val="2"/>
              </w:tcPr>
              <w:p w14:paraId="35B2B1DD" w14:textId="5B53479F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14328676"/>
            <w:placeholder>
              <w:docPart w:val="A30DCE37CEDD4E6BAC9D97F2071957F9"/>
            </w:placeholder>
            <w15:appearance w15:val="hidden"/>
          </w:sdtPr>
          <w:sdtContent>
            <w:tc>
              <w:tcPr>
                <w:tcW w:w="9915" w:type="dxa"/>
                <w:gridSpan w:val="2"/>
              </w:tcPr>
              <w:p w14:paraId="235E3A69" w14:textId="74BEAEFA" w:rsidR="0007304E" w:rsidRDefault="005541D8" w:rsidP="005541D8">
                <w:pPr>
                  <w:spacing w:after="0"/>
                  <w:ind w:left="0"/>
                </w:pPr>
                <w:r>
                  <w:t>Backup of RDS</w:t>
                </w:r>
              </w:p>
            </w:tc>
          </w:sdtContent>
        </w:sdt>
      </w:tr>
      <w:tr w:rsidR="0007304E" w14:paraId="0D500804" w14:textId="77777777" w:rsidTr="005541D8">
        <w:trPr>
          <w:gridAfter w:val="1"/>
          <w:wAfter w:w="1389" w:type="dxa"/>
          <w:trHeight w:val="261"/>
        </w:trPr>
        <w:sdt>
          <w:sdtPr>
            <w:id w:val="-212406679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4E52EF02" w14:textId="402CD182" w:rsidR="0007304E" w:rsidRDefault="0007304E" w:rsidP="00222CED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1336034315"/>
            <w:placeholder>
              <w:docPart w:val="5011D6DD5E584EBA858D37E9097F8CC6"/>
            </w:placeholder>
            <w15:appearance w15:val="hidden"/>
          </w:sdtPr>
          <w:sdtContent>
            <w:tc>
              <w:tcPr>
                <w:tcW w:w="8558" w:type="dxa"/>
                <w:gridSpan w:val="2"/>
              </w:tcPr>
              <w:p w14:paraId="5EA80A7F" w14:textId="767C78E0" w:rsidR="0007304E" w:rsidRDefault="003C0029" w:rsidP="005541D8">
                <w:pPr>
                  <w:spacing w:after="0"/>
                  <w:ind w:left="0"/>
                </w:pPr>
                <w:r>
                  <w:t xml:space="preserve"> </w:t>
                </w:r>
                <w:r w:rsidR="00E8604E">
                  <w:t>Test Plan</w:t>
                </w:r>
              </w:p>
            </w:tc>
          </w:sdtContent>
        </w:sdt>
      </w:tr>
      <w:tr w:rsidR="0007304E" w14:paraId="517A8380" w14:textId="77777777" w:rsidTr="005541D8">
        <w:trPr>
          <w:gridAfter w:val="1"/>
          <w:wAfter w:w="1389" w:type="dxa"/>
          <w:trHeight w:val="261"/>
        </w:trPr>
        <w:sdt>
          <w:sdtPr>
            <w:id w:val="-93698279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847" w:type="dxa"/>
              </w:tcPr>
              <w:p w14:paraId="17B64F52" w14:textId="7A2D51A5" w:rsidR="0007304E" w:rsidRDefault="0007304E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8558" w:type="dxa"/>
            <w:gridSpan w:val="2"/>
          </w:tcPr>
          <w:p w14:paraId="480DB8E2" w14:textId="6F196B70" w:rsidR="0007304E" w:rsidRDefault="003C0029" w:rsidP="00E8604E">
            <w:pPr>
              <w:spacing w:after="0"/>
              <w:ind w:left="0"/>
            </w:pPr>
            <w:r>
              <w:t xml:space="preserve"> ECS Hosting</w:t>
            </w:r>
          </w:p>
        </w:tc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E5A1" w14:textId="77777777" w:rsidR="009042CA" w:rsidRDefault="009042CA">
      <w:r>
        <w:separator/>
      </w:r>
    </w:p>
  </w:endnote>
  <w:endnote w:type="continuationSeparator" w:id="0">
    <w:p w14:paraId="66341F0A" w14:textId="77777777" w:rsidR="009042CA" w:rsidRDefault="0090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DBF2" w14:textId="77777777" w:rsidR="009042CA" w:rsidRDefault="009042CA">
      <w:r>
        <w:separator/>
      </w:r>
    </w:p>
  </w:footnote>
  <w:footnote w:type="continuationSeparator" w:id="0">
    <w:p w14:paraId="465E55E8" w14:textId="77777777" w:rsidR="009042CA" w:rsidRDefault="00904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7304E"/>
    <w:rsid w:val="000959F6"/>
    <w:rsid w:val="00222CED"/>
    <w:rsid w:val="002C0BFE"/>
    <w:rsid w:val="00331157"/>
    <w:rsid w:val="003C0029"/>
    <w:rsid w:val="00514786"/>
    <w:rsid w:val="005541D8"/>
    <w:rsid w:val="006463BE"/>
    <w:rsid w:val="00697DA0"/>
    <w:rsid w:val="006D2426"/>
    <w:rsid w:val="006F0637"/>
    <w:rsid w:val="00732F82"/>
    <w:rsid w:val="00740046"/>
    <w:rsid w:val="00764008"/>
    <w:rsid w:val="0083476F"/>
    <w:rsid w:val="008C6D25"/>
    <w:rsid w:val="009042CA"/>
    <w:rsid w:val="00961675"/>
    <w:rsid w:val="00A326C8"/>
    <w:rsid w:val="00A41797"/>
    <w:rsid w:val="00B7499F"/>
    <w:rsid w:val="00CC161F"/>
    <w:rsid w:val="00CD6F96"/>
    <w:rsid w:val="00D000C3"/>
    <w:rsid w:val="00D76546"/>
    <w:rsid w:val="00D85460"/>
    <w:rsid w:val="00DE0891"/>
    <w:rsid w:val="00E06700"/>
    <w:rsid w:val="00E8604E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1F86252966714B398FD459ADDB47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06B7-99FA-41E1-B2F9-92C89000930E}"/>
      </w:docPartPr>
      <w:docPartBody>
        <w:p w:rsidR="00800E38" w:rsidRDefault="00B82DBF">
          <w:pPr>
            <w:pStyle w:val="1F86252966714B398FD459ADDB47A066"/>
          </w:pPr>
          <w:r>
            <w:t>[Date | time]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A30DCE37CEDD4E6BAC9D97F207195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D557F-4412-4920-8B8B-E4565D562A7B}"/>
      </w:docPartPr>
      <w:docPartBody>
        <w:p w:rsidR="00E24365" w:rsidRDefault="00737728" w:rsidP="00737728">
          <w:pPr>
            <w:pStyle w:val="A30DCE37CEDD4E6BAC9D97F2071957F9"/>
          </w:pPr>
          <w:r>
            <w:t>[Topic]</w:t>
          </w:r>
        </w:p>
      </w:docPartBody>
    </w:docPart>
    <w:docPart>
      <w:docPartPr>
        <w:name w:val="5011D6DD5E584EBA858D37E9097F8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73E5E-D7D6-4A5E-A98E-95946714990A}"/>
      </w:docPartPr>
      <w:docPartBody>
        <w:p w:rsidR="00E24365" w:rsidRDefault="00737728" w:rsidP="00737728">
          <w:pPr>
            <w:pStyle w:val="5011D6DD5E584EBA858D37E9097F8CC6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0F3705"/>
    <w:rsid w:val="00291F7A"/>
    <w:rsid w:val="003A7F45"/>
    <w:rsid w:val="005E2EAC"/>
    <w:rsid w:val="00737728"/>
    <w:rsid w:val="00755AF1"/>
    <w:rsid w:val="00800E38"/>
    <w:rsid w:val="00830A5B"/>
    <w:rsid w:val="00966C9E"/>
    <w:rsid w:val="00B05443"/>
    <w:rsid w:val="00B448B8"/>
    <w:rsid w:val="00B82DBF"/>
    <w:rsid w:val="00D35263"/>
    <w:rsid w:val="00E24365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1F86252966714B398FD459ADDB47A066">
    <w:name w:val="1F86252966714B398FD459ADDB47A066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A30DCE37CEDD4E6BAC9D97F2071957F9">
    <w:name w:val="A30DCE37CEDD4E6BAC9D97F2071957F9"/>
    <w:rsid w:val="00737728"/>
  </w:style>
  <w:style w:type="paragraph" w:customStyle="1" w:styleId="824FD514820E430B83760BA3890F13D5">
    <w:name w:val="824FD514820E430B83760BA3890F13D5"/>
  </w:style>
  <w:style w:type="paragraph" w:customStyle="1" w:styleId="355D2F9D1DAC4A699B8939B53ECA2847">
    <w:name w:val="355D2F9D1DAC4A699B8939B53ECA2847"/>
  </w:style>
  <w:style w:type="paragraph" w:customStyle="1" w:styleId="5011D6DD5E584EBA858D37E9097F8CC6">
    <w:name w:val="5011D6DD5E584EBA858D37E9097F8CC6"/>
    <w:rsid w:val="00737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2022-11-18T01:10:00Z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