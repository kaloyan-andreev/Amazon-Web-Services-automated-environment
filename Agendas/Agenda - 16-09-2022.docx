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4669F76E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1F86252966714B398FD459ADDB47A066"/>
          </w:placeholder>
          <w:date w:fullDate="2022-09-16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0959F6">
            <w:t>9/16/2022 12:00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>Francisco Marcó</w:t>
                      </w:r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>Sava Vasilev</w:t>
                      </w:r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7013D9C9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>drius Kupryk, Francisco 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r w:rsidRPr="0083476F">
              <w:rPr>
                <w:rFonts w:asciiTheme="minorHAnsi" w:hAnsiTheme="minorHAnsi"/>
                <w:color w:val="auto"/>
              </w:rPr>
              <w:t>Kaloyan Andreev, Sava Vasilev</w:t>
            </w:r>
          </w:p>
          <w:p w14:paraId="4496F93E" w14:textId="6FC0A9FD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>
              <w:t xml:space="preserve">Project Plan, </w:t>
            </w:r>
            <w:r w:rsidR="006D2426">
              <w:t>Agenda</w:t>
            </w:r>
            <w:r w:rsidR="00D000C3">
              <w:t>, Design Document, URS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676CBD3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59B4323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06B9338" w14:textId="3685A58C" w:rsidR="00514786" w:rsidRDefault="00514786" w:rsidP="006D2426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19FBAEC7" w14:textId="302B2C4D" w:rsidR="00514786" w:rsidRDefault="00514786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5016" w:type="pct"/>
        <w:tblLook w:val="0620" w:firstRow="1" w:lastRow="0" w:firstColumn="0" w:lastColumn="0" w:noHBand="1" w:noVBand="1"/>
        <w:tblDescription w:val="Agenda title"/>
      </w:tblPr>
      <w:tblGrid>
        <w:gridCol w:w="629"/>
        <w:gridCol w:w="24"/>
        <w:gridCol w:w="6328"/>
        <w:gridCol w:w="1031"/>
        <w:gridCol w:w="1378"/>
        <w:gridCol w:w="1445"/>
      </w:tblGrid>
      <w:tr w:rsidR="006D2426" w14:paraId="7B6A4D79" w14:textId="77777777" w:rsidTr="0076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  <w:tcBorders>
                  <w:bottom w:val="none" w:sz="0" w:space="0" w:color="auto"/>
                </w:tcBorders>
              </w:tcPr>
              <w:p w14:paraId="51A2E3C8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59" w:type="dxa"/>
            <w:gridSpan w:val="2"/>
            <w:tcBorders>
              <w:bottom w:val="none" w:sz="0" w:space="0" w:color="auto"/>
            </w:tcBorders>
          </w:tcPr>
          <w:p w14:paraId="71094778" w14:textId="6EBE8B51" w:rsidR="006D2426" w:rsidRDefault="00D000C3" w:rsidP="00D000C3">
            <w:pPr>
              <w:ind w:left="0"/>
            </w:pPr>
            <w:r>
              <w:t xml:space="preserve"> </w:t>
            </w:r>
            <w:r w:rsidR="006D2426">
              <w:t>Project Plan</w:t>
            </w:r>
          </w:p>
        </w:tc>
        <w:tc>
          <w:tcPr>
            <w:tcW w:w="2823" w:type="dxa"/>
            <w:gridSpan w:val="2"/>
            <w:tcBorders>
              <w:bottom w:val="none" w:sz="0" w:space="0" w:color="auto"/>
            </w:tcBorders>
          </w:tcPr>
          <w:p w14:paraId="0C07C24E" w14:textId="3D383238" w:rsidR="006D2426" w:rsidRDefault="006D2426" w:rsidP="00537F75">
            <w:pPr>
              <w:spacing w:after="0"/>
            </w:pPr>
          </w:p>
        </w:tc>
      </w:tr>
      <w:tr w:rsidR="006D2426" w14:paraId="35A0F91D" w14:textId="77777777" w:rsidTr="00764008">
        <w:trPr>
          <w:trHeight w:val="269"/>
        </w:trPr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82B1B4F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7545167"/>
            <w:placeholder>
              <w:docPart w:val="9BB80481DEF945B9829484301672935E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68C38561" w14:textId="132A4151" w:rsidR="006D2426" w:rsidRDefault="006D2426" w:rsidP="00537F75">
                <w:pPr>
                  <w:spacing w:after="0"/>
                </w:pPr>
                <w:r>
                  <w:t>Structure the GIT repository</w:t>
                </w:r>
              </w:p>
            </w:tc>
          </w:sdtContent>
        </w:sdt>
        <w:tc>
          <w:tcPr>
            <w:tcW w:w="2823" w:type="dxa"/>
            <w:gridSpan w:val="2"/>
          </w:tcPr>
          <w:p w14:paraId="2FE0D8B8" w14:textId="1071A080" w:rsidR="006D2426" w:rsidRDefault="006D2426" w:rsidP="00537F75">
            <w:pPr>
              <w:spacing w:after="0"/>
            </w:pPr>
          </w:p>
        </w:tc>
      </w:tr>
      <w:tr w:rsidR="006D2426" w14:paraId="3DE26E98" w14:textId="77777777" w:rsidTr="006D2426">
        <w:trPr>
          <w:trHeight w:val="278"/>
        </w:trPr>
        <w:sdt>
          <w:sdtPr>
            <w:id w:val="-4746008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7B819324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2954585"/>
            <w:placeholder>
              <w:docPart w:val="9BB80481DEF945B9829484301672935E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34F6C277" w14:textId="765AC2D3" w:rsidR="006D2426" w:rsidRDefault="006D2426" w:rsidP="00537F75">
                <w:pPr>
                  <w:spacing w:after="0"/>
                </w:pPr>
                <w:r>
                  <w:t>Assign tasks to every team member</w:t>
                </w:r>
              </w:p>
            </w:tc>
          </w:sdtContent>
        </w:sdt>
        <w:tc>
          <w:tcPr>
            <w:tcW w:w="2823" w:type="dxa"/>
            <w:gridSpan w:val="2"/>
          </w:tcPr>
          <w:p w14:paraId="798F28C4" w14:textId="2194C87F" w:rsidR="006D2426" w:rsidRDefault="006D2426" w:rsidP="00537F75">
            <w:pPr>
              <w:spacing w:after="0"/>
            </w:pPr>
          </w:p>
        </w:tc>
      </w:tr>
      <w:tr w:rsidR="006D2426" w14:paraId="4FE8EC01" w14:textId="77777777" w:rsidTr="006D2426">
        <w:trPr>
          <w:trHeight w:val="466"/>
        </w:trPr>
        <w:sdt>
          <w:sdtPr>
            <w:id w:val="5185978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2B997E2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789670"/>
            <w:placeholder>
              <w:docPart w:val="9BB80481DEF945B9829484301672935E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15048AB4" w14:textId="374AD534" w:rsidR="006D2426" w:rsidRDefault="006D2426" w:rsidP="00537F75">
                <w:pPr>
                  <w:spacing w:after="0"/>
                </w:pPr>
                <w:r>
                  <w:t>Create milestones</w:t>
                </w:r>
                <w:r w:rsidR="00764008">
                  <w:t xml:space="preserve"> and issues</w:t>
                </w:r>
              </w:p>
            </w:tc>
          </w:sdtContent>
        </w:sdt>
        <w:tc>
          <w:tcPr>
            <w:tcW w:w="2823" w:type="dxa"/>
            <w:gridSpan w:val="2"/>
          </w:tcPr>
          <w:p w14:paraId="6A49C772" w14:textId="762F6BE2" w:rsidR="006D2426" w:rsidRDefault="006D2426" w:rsidP="006D2426">
            <w:pPr>
              <w:spacing w:after="0"/>
              <w:ind w:left="0"/>
            </w:pPr>
          </w:p>
        </w:tc>
      </w:tr>
      <w:tr w:rsidR="006D2426" w14:paraId="4EC4C861" w14:textId="77777777" w:rsidTr="006D2426">
        <w:trPr>
          <w:trHeight w:val="278"/>
        </w:trPr>
        <w:sdt>
          <w:sdtPr>
            <w:id w:val="-180631513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5B2B1DD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328676"/>
            <w:placeholder>
              <w:docPart w:val="9BB80481DEF945B9829484301672935E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235E3A69" w14:textId="204CE1AA" w:rsidR="006D2426" w:rsidRDefault="006D2426" w:rsidP="00537F75">
                <w:pPr>
                  <w:spacing w:after="0"/>
                </w:pPr>
                <w:r>
                  <w:t>Update the READme file</w:t>
                </w:r>
              </w:p>
            </w:tc>
          </w:sdtContent>
        </w:sdt>
        <w:tc>
          <w:tcPr>
            <w:tcW w:w="2823" w:type="dxa"/>
            <w:gridSpan w:val="2"/>
          </w:tcPr>
          <w:p w14:paraId="70F3A0CA" w14:textId="4A90B3B3" w:rsidR="006D2426" w:rsidRDefault="006D2426" w:rsidP="00537F75">
            <w:pPr>
              <w:spacing w:after="0"/>
            </w:pPr>
          </w:p>
        </w:tc>
      </w:tr>
      <w:tr w:rsidR="00D76546" w14:paraId="0D500804" w14:textId="77777777" w:rsidTr="00D76546">
        <w:trPr>
          <w:gridAfter w:val="1"/>
          <w:wAfter w:w="1445" w:type="dxa"/>
          <w:trHeight w:val="278"/>
        </w:trPr>
        <w:sdt>
          <w:sdtPr>
            <w:id w:val="-212406679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9" w:type="dxa"/>
              </w:tcPr>
              <w:p w14:paraId="4E52EF02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6034315"/>
            <w:placeholder>
              <w:docPart w:val="1A787DA12540437CA33875D4EA33EAD7"/>
            </w:placeholder>
            <w15:appearance w15:val="hidden"/>
          </w:sdtPr>
          <w:sdtContent>
            <w:tc>
              <w:tcPr>
                <w:tcW w:w="6352" w:type="dxa"/>
                <w:gridSpan w:val="2"/>
              </w:tcPr>
              <w:p w14:paraId="5EA80A7F" w14:textId="2A6A765D" w:rsidR="00D76546" w:rsidRDefault="00D76546" w:rsidP="00781506">
                <w:pPr>
                  <w:spacing w:after="0"/>
                </w:pPr>
                <w:r>
                  <w:t>URS</w:t>
                </w:r>
              </w:p>
            </w:tc>
          </w:sdtContent>
        </w:sdt>
        <w:tc>
          <w:tcPr>
            <w:tcW w:w="2409" w:type="dxa"/>
            <w:gridSpan w:val="2"/>
          </w:tcPr>
          <w:p w14:paraId="6FA7A41E" w14:textId="77777777" w:rsidR="00D76546" w:rsidRDefault="00D76546" w:rsidP="00781506">
            <w:pPr>
              <w:spacing w:after="0"/>
            </w:pPr>
          </w:p>
        </w:tc>
      </w:tr>
      <w:tr w:rsidR="00D76546" w14:paraId="6C6ACB23" w14:textId="77777777" w:rsidTr="00D76546">
        <w:trPr>
          <w:gridAfter w:val="1"/>
          <w:wAfter w:w="1445" w:type="dxa"/>
          <w:trHeight w:val="278"/>
        </w:trPr>
        <w:sdt>
          <w:sdtPr>
            <w:id w:val="-201830156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9" w:type="dxa"/>
              </w:tcPr>
              <w:p w14:paraId="3B659E18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2564770"/>
            <w:placeholder>
              <w:docPart w:val="6D1EA8A557324C2093314188AF31B008"/>
            </w:placeholder>
            <w15:appearance w15:val="hidden"/>
          </w:sdtPr>
          <w:sdtContent>
            <w:tc>
              <w:tcPr>
                <w:tcW w:w="6352" w:type="dxa"/>
                <w:gridSpan w:val="2"/>
              </w:tcPr>
              <w:p w14:paraId="446EC095" w14:textId="235C1119" w:rsidR="00D76546" w:rsidRDefault="00D76546" w:rsidP="00781506">
                <w:pPr>
                  <w:spacing w:after="0"/>
                </w:pPr>
                <w:r>
                  <w:t xml:space="preserve">Idea Pitch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67DEE101" w14:textId="77777777" w:rsidR="00D76546" w:rsidRDefault="00D76546" w:rsidP="00781506">
            <w:pPr>
              <w:spacing w:after="0"/>
            </w:pPr>
          </w:p>
        </w:tc>
      </w:tr>
      <w:tr w:rsidR="00D76546" w14:paraId="37310814" w14:textId="77777777" w:rsidTr="00D76546">
        <w:trPr>
          <w:gridAfter w:val="1"/>
          <w:wAfter w:w="1445" w:type="dxa"/>
          <w:trHeight w:val="278"/>
        </w:trPr>
        <w:sdt>
          <w:sdtPr>
            <w:id w:val="-2384061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9" w:type="dxa"/>
              </w:tcPr>
              <w:p w14:paraId="7B0BE9B3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97025478"/>
            <w:placeholder>
              <w:docPart w:val="CC8B33B6EB494E3691F4FF5E3A0E8718"/>
            </w:placeholder>
            <w15:appearance w15:val="hidden"/>
          </w:sdtPr>
          <w:sdtContent>
            <w:tc>
              <w:tcPr>
                <w:tcW w:w="6352" w:type="dxa"/>
                <w:gridSpan w:val="2"/>
              </w:tcPr>
              <w:p w14:paraId="13116520" w14:textId="02FF64F2" w:rsidR="00D76546" w:rsidRDefault="00D76546" w:rsidP="00781506">
                <w:pPr>
                  <w:spacing w:after="0"/>
                </w:pPr>
                <w:r>
                  <w:t xml:space="preserve">Network Diagram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1D614216" w14:textId="77777777" w:rsidR="00D76546" w:rsidRDefault="00D76546" w:rsidP="00781506">
            <w:pPr>
              <w:spacing w:after="0"/>
            </w:pPr>
          </w:p>
        </w:tc>
      </w:tr>
      <w:tr w:rsidR="00D76546" w14:paraId="01B824B7" w14:textId="77777777" w:rsidTr="00D76546">
        <w:trPr>
          <w:gridAfter w:val="1"/>
          <w:wAfter w:w="1445" w:type="dxa"/>
          <w:trHeight w:val="278"/>
        </w:trPr>
        <w:sdt>
          <w:sdtPr>
            <w:id w:val="-137469796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9" w:type="dxa"/>
              </w:tcPr>
              <w:p w14:paraId="034AC476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71495490"/>
            <w:placeholder>
              <w:docPart w:val="A64A2A35CC3243449FB3240B8FD87CEA"/>
            </w:placeholder>
            <w15:appearance w15:val="hidden"/>
          </w:sdtPr>
          <w:sdtContent>
            <w:tc>
              <w:tcPr>
                <w:tcW w:w="6352" w:type="dxa"/>
                <w:gridSpan w:val="2"/>
              </w:tcPr>
              <w:p w14:paraId="665F81F6" w14:textId="345744EA" w:rsidR="00D76546" w:rsidRDefault="00764008" w:rsidP="00781506">
                <w:pPr>
                  <w:spacing w:after="0"/>
                </w:pPr>
                <w:r>
                  <w:t>User Personas</w:t>
                </w:r>
              </w:p>
            </w:tc>
          </w:sdtContent>
        </w:sdt>
        <w:tc>
          <w:tcPr>
            <w:tcW w:w="2409" w:type="dxa"/>
            <w:gridSpan w:val="2"/>
          </w:tcPr>
          <w:p w14:paraId="7909A2D1" w14:textId="77777777" w:rsidR="00D76546" w:rsidRDefault="00D76546" w:rsidP="00781506">
            <w:pPr>
              <w:spacing w:after="0"/>
            </w:pPr>
          </w:p>
        </w:tc>
      </w:tr>
      <w:tr w:rsidR="00D76546" w14:paraId="3935C6CF" w14:textId="77777777" w:rsidTr="00D76546">
        <w:trPr>
          <w:gridAfter w:val="1"/>
          <w:wAfter w:w="1445" w:type="dxa"/>
          <w:trHeight w:val="278"/>
        </w:trPr>
        <w:sdt>
          <w:sdtPr>
            <w:id w:val="86633393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9" w:type="dxa"/>
              </w:tcPr>
              <w:p w14:paraId="349990FB" w14:textId="7C437BD9" w:rsidR="00D76546" w:rsidRDefault="00764008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2890118"/>
            <w:placeholder>
              <w:docPart w:val="43BFB4CF268E4B64AE91DE06E28BE2D8"/>
            </w:placeholder>
            <w15:appearance w15:val="hidden"/>
          </w:sdtPr>
          <w:sdtContent>
            <w:tc>
              <w:tcPr>
                <w:tcW w:w="6352" w:type="dxa"/>
                <w:gridSpan w:val="2"/>
              </w:tcPr>
              <w:p w14:paraId="025BAF93" w14:textId="03109BD9" w:rsidR="00D76546" w:rsidRDefault="00D76546" w:rsidP="00781506">
                <w:pPr>
                  <w:spacing w:after="0"/>
                </w:pPr>
                <w:r>
                  <w:t xml:space="preserve">Roadmap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126B4B55" w14:textId="77777777" w:rsidR="00D76546" w:rsidRDefault="00D76546" w:rsidP="00781506">
            <w:pPr>
              <w:spacing w:after="0"/>
            </w:pPr>
          </w:p>
        </w:tc>
      </w:tr>
      <w:tr w:rsidR="006D2426" w14:paraId="6756789E" w14:textId="77777777" w:rsidTr="006D2426">
        <w:trPr>
          <w:trHeight w:val="278"/>
        </w:trPr>
        <w:sdt>
          <w:sdtPr>
            <w:id w:val="17259413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4E3FADD4" w14:textId="13F134E0" w:rsidR="006D2426" w:rsidRDefault="00764008" w:rsidP="00537F75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6858246"/>
            <w:placeholder>
              <w:docPart w:val="9BB80481DEF945B9829484301672935E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7BFC7E4C" w14:textId="69307BDD" w:rsidR="006D2426" w:rsidRDefault="00D76546" w:rsidP="00D76546">
                <w:pPr>
                  <w:spacing w:after="0"/>
                </w:pPr>
                <w:r>
                  <w:t xml:space="preserve">Design Document         </w:t>
                </w:r>
              </w:p>
            </w:tc>
          </w:sdtContent>
        </w:sdt>
        <w:tc>
          <w:tcPr>
            <w:tcW w:w="2823" w:type="dxa"/>
            <w:gridSpan w:val="2"/>
          </w:tcPr>
          <w:p w14:paraId="20862A1D" w14:textId="1A4725E6" w:rsidR="006D2426" w:rsidRDefault="006D2426" w:rsidP="00537F75">
            <w:pPr>
              <w:spacing w:after="0"/>
            </w:pPr>
          </w:p>
        </w:tc>
      </w:tr>
      <w:tr w:rsidR="00764008" w14:paraId="7C95AAA0" w14:textId="77777777" w:rsidTr="006D2426">
        <w:trPr>
          <w:trHeight w:val="278"/>
        </w:trPr>
        <w:sdt>
          <w:sdtPr>
            <w:id w:val="108773776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4FD8DDC3" w14:textId="538F4BB7" w:rsidR="00764008" w:rsidRDefault="00764008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59" w:type="dxa"/>
            <w:gridSpan w:val="2"/>
          </w:tcPr>
          <w:p w14:paraId="4DC07441" w14:textId="2757A453" w:rsidR="00764008" w:rsidRDefault="00764008" w:rsidP="00D76546">
            <w:pPr>
              <w:spacing w:after="0"/>
            </w:pPr>
            <w:r>
              <w:t>MoSCaW Table</w:t>
            </w:r>
          </w:p>
        </w:tc>
        <w:tc>
          <w:tcPr>
            <w:tcW w:w="2823" w:type="dxa"/>
            <w:gridSpan w:val="2"/>
          </w:tcPr>
          <w:p w14:paraId="6B38C976" w14:textId="77777777" w:rsidR="00764008" w:rsidRDefault="00764008" w:rsidP="00537F75">
            <w:pPr>
              <w:spacing w:after="0"/>
            </w:pPr>
          </w:p>
        </w:tc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78E4" w14:textId="77777777" w:rsidR="00FD55EC" w:rsidRDefault="00FD55EC">
      <w:r>
        <w:separator/>
      </w:r>
    </w:p>
  </w:endnote>
  <w:endnote w:type="continuationSeparator" w:id="0">
    <w:p w14:paraId="0CC71671" w14:textId="77777777" w:rsidR="00FD55EC" w:rsidRDefault="00FD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70C3" w14:textId="77777777" w:rsidR="00FD55EC" w:rsidRDefault="00FD55EC">
      <w:r>
        <w:separator/>
      </w:r>
    </w:p>
  </w:footnote>
  <w:footnote w:type="continuationSeparator" w:id="0">
    <w:p w14:paraId="0A49DC30" w14:textId="77777777" w:rsidR="00FD55EC" w:rsidRDefault="00FD5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959F6"/>
    <w:rsid w:val="00331157"/>
    <w:rsid w:val="00514786"/>
    <w:rsid w:val="006463BE"/>
    <w:rsid w:val="00697DA0"/>
    <w:rsid w:val="006D2426"/>
    <w:rsid w:val="00764008"/>
    <w:rsid w:val="0083476F"/>
    <w:rsid w:val="00961675"/>
    <w:rsid w:val="00B7499F"/>
    <w:rsid w:val="00D000C3"/>
    <w:rsid w:val="00D76546"/>
    <w:rsid w:val="00D85460"/>
    <w:rsid w:val="00DE0891"/>
    <w:rsid w:val="00E06700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1F86252966714B398FD459ADDB47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06B7-99FA-41E1-B2F9-92C89000930E}"/>
      </w:docPartPr>
      <w:docPartBody>
        <w:p w:rsidR="00800E38" w:rsidRDefault="00B82DBF">
          <w:pPr>
            <w:pStyle w:val="1F86252966714B398FD459ADDB47A066"/>
          </w:pPr>
          <w:r>
            <w:t>[Date | time]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9BB80481DEF945B98294843016729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FB97E-B671-4C6F-9226-DA3ABA15D382}"/>
      </w:docPartPr>
      <w:docPartBody>
        <w:p w:rsidR="00800E38" w:rsidRDefault="00755AF1" w:rsidP="00755AF1">
          <w:pPr>
            <w:pStyle w:val="9BB80481DEF945B9829484301672935E"/>
          </w:pPr>
          <w:r>
            <w:t>[Topic]</w:t>
          </w:r>
        </w:p>
      </w:docPartBody>
    </w:docPart>
    <w:docPart>
      <w:docPartPr>
        <w:name w:val="1A787DA12540437CA33875D4EA33E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436DC-74A7-40E3-87F2-FE1CC625B4F9}"/>
      </w:docPartPr>
      <w:docPartBody>
        <w:p w:rsidR="00291F7A" w:rsidRDefault="00800E38" w:rsidP="00800E38">
          <w:pPr>
            <w:pStyle w:val="1A787DA12540437CA33875D4EA33EAD7"/>
          </w:pPr>
          <w:r>
            <w:t>[Topic]</w:t>
          </w:r>
        </w:p>
      </w:docPartBody>
    </w:docPart>
    <w:docPart>
      <w:docPartPr>
        <w:name w:val="6D1EA8A557324C2093314188AF31B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DFD6-898D-423F-919D-BCD72DBA14E7}"/>
      </w:docPartPr>
      <w:docPartBody>
        <w:p w:rsidR="00291F7A" w:rsidRDefault="00800E38" w:rsidP="00800E38">
          <w:pPr>
            <w:pStyle w:val="6D1EA8A557324C2093314188AF31B008"/>
          </w:pPr>
          <w:r>
            <w:t>[Topic]</w:t>
          </w:r>
        </w:p>
      </w:docPartBody>
    </w:docPart>
    <w:docPart>
      <w:docPartPr>
        <w:name w:val="43BFB4CF268E4B64AE91DE06E28BE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44BFE-4435-45FB-8ECB-320F4560270D}"/>
      </w:docPartPr>
      <w:docPartBody>
        <w:p w:rsidR="00291F7A" w:rsidRDefault="00800E38" w:rsidP="00800E38">
          <w:pPr>
            <w:pStyle w:val="43BFB4CF268E4B64AE91DE06E28BE2D8"/>
          </w:pPr>
          <w:r>
            <w:t>[Topic]</w:t>
          </w:r>
        </w:p>
      </w:docPartBody>
    </w:docPart>
    <w:docPart>
      <w:docPartPr>
        <w:name w:val="A64A2A35CC3243449FB3240B8FD87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95707-A6B3-400F-A1C8-9A91F66058FD}"/>
      </w:docPartPr>
      <w:docPartBody>
        <w:p w:rsidR="00291F7A" w:rsidRDefault="00800E38" w:rsidP="00800E38">
          <w:pPr>
            <w:pStyle w:val="A64A2A35CC3243449FB3240B8FD87CEA"/>
          </w:pPr>
          <w:r>
            <w:t>[Topic]</w:t>
          </w:r>
        </w:p>
      </w:docPartBody>
    </w:docPart>
    <w:docPart>
      <w:docPartPr>
        <w:name w:val="CC8B33B6EB494E3691F4FF5E3A0E8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DF4A1-429C-4E54-AD4C-D3927BED6526}"/>
      </w:docPartPr>
      <w:docPartBody>
        <w:p w:rsidR="00291F7A" w:rsidRDefault="00800E38" w:rsidP="00800E38">
          <w:pPr>
            <w:pStyle w:val="CC8B33B6EB494E3691F4FF5E3A0E8718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291F7A"/>
    <w:rsid w:val="00755AF1"/>
    <w:rsid w:val="00800E38"/>
    <w:rsid w:val="00B448B8"/>
    <w:rsid w:val="00B82DBF"/>
    <w:rsid w:val="00D35263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1F86252966714B398FD459ADDB47A066">
    <w:name w:val="1F86252966714B398FD459ADDB47A066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23C028E2B2D746E6AA8174A858491D61">
    <w:name w:val="23C028E2B2D746E6AA8174A858491D61"/>
    <w:rsid w:val="00800E38"/>
  </w:style>
  <w:style w:type="paragraph" w:customStyle="1" w:styleId="1A787DA12540437CA33875D4EA33EAD7">
    <w:name w:val="1A787DA12540437CA33875D4EA33EAD7"/>
    <w:rsid w:val="00800E38"/>
  </w:style>
  <w:style w:type="paragraph" w:customStyle="1" w:styleId="824FD514820E430B83760BA3890F13D5">
    <w:name w:val="824FD514820E430B83760BA3890F13D5"/>
  </w:style>
  <w:style w:type="paragraph" w:customStyle="1" w:styleId="6D1EA8A557324C2093314188AF31B008">
    <w:name w:val="6D1EA8A557324C2093314188AF31B008"/>
    <w:rsid w:val="00800E38"/>
  </w:style>
  <w:style w:type="paragraph" w:customStyle="1" w:styleId="355D2F9D1DAC4A699B8939B53ECA2847">
    <w:name w:val="355D2F9D1DAC4A699B8939B53ECA2847"/>
  </w:style>
  <w:style w:type="paragraph" w:customStyle="1" w:styleId="110DEE43D971474E9B8734447EBC96D4">
    <w:name w:val="110DEE43D971474E9B8734447EBC96D4"/>
    <w:rsid w:val="00800E38"/>
  </w:style>
  <w:style w:type="paragraph" w:customStyle="1" w:styleId="9BB80481DEF945B9829484301672935E">
    <w:name w:val="9BB80481DEF945B9829484301672935E"/>
    <w:rsid w:val="00755AF1"/>
  </w:style>
  <w:style w:type="paragraph" w:customStyle="1" w:styleId="43BFB4CF268E4B64AE91DE06E28BE2D8">
    <w:name w:val="43BFB4CF268E4B64AE91DE06E28BE2D8"/>
    <w:rsid w:val="00800E38"/>
  </w:style>
  <w:style w:type="paragraph" w:customStyle="1" w:styleId="A64A2A35CC3243449FB3240B8FD87CEA">
    <w:name w:val="A64A2A35CC3243449FB3240B8FD87CEA"/>
    <w:rsid w:val="00800E38"/>
  </w:style>
  <w:style w:type="paragraph" w:customStyle="1" w:styleId="CC8B33B6EB494E3691F4FF5E3A0E8718">
    <w:name w:val="CC8B33B6EB494E3691F4FF5E3A0E8718"/>
    <w:rsid w:val="00800E38"/>
  </w:style>
  <w:style w:type="paragraph" w:customStyle="1" w:styleId="C8D6DE2F6B5F47BC8699587705DAE3D1">
    <w:name w:val="C8D6DE2F6B5F47BC8699587705DAE3D1"/>
    <w:rsid w:val="00800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2022-09-16T06:44:00Z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